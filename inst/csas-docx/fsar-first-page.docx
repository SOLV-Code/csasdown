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85D4" w14:textId="678D3EEA" w:rsidR="00C24ECC" w:rsidRPr="00EA5E16" w:rsidRDefault="00C24ECC" w:rsidP="009E4D08">
      <w:pPr>
        <w:pStyle w:val="Heading1"/>
      </w:pPr>
      <w:r>
        <w:t>&lt;&lt;</w:t>
      </w:r>
      <w:bookmarkStart w:id="0" w:name="report_title"/>
      <w:r w:rsidR="00551497">
        <w:t>PUBLICATION TITLE</w:t>
      </w:r>
      <w:bookmarkEnd w:id="0"/>
      <w:r w:rsidR="00551497">
        <w:t xml:space="preserve"> </w:t>
      </w:r>
      <w:r>
        <w:t>&gt;&gt;</w:t>
      </w:r>
    </w:p>
    <w:p w14:paraId="1ACF25D1" w14:textId="77777777" w:rsidR="00FC7E53" w:rsidRPr="001E6250" w:rsidRDefault="00FC7E53" w:rsidP="00FC7E53">
      <w:pPr>
        <w:pStyle w:val="BodyText"/>
        <w:rPr>
          <w:color w:val="4F81BD" w:themeColor="accent1"/>
        </w:rPr>
      </w:pPr>
      <w:r>
        <w:rPr>
          <w:color w:val="4F81BD" w:themeColor="accent1"/>
        </w:rPr>
        <w:t xml:space="preserve">[Mandatory. </w:t>
      </w:r>
      <w:r w:rsidRPr="001E6250">
        <w:rPr>
          <w:color w:val="4F81BD" w:themeColor="accent1"/>
        </w:rPr>
        <w:t>The title must include the name of the assessed stock “[stock area] [species] (</w:t>
      </w:r>
      <w:r w:rsidRPr="001E6250">
        <w:rPr>
          <w:i/>
          <w:iCs/>
          <w:color w:val="4F81BD" w:themeColor="accent1"/>
        </w:rPr>
        <w:t>formal taxonomic treatments</w:t>
      </w:r>
      <w:r w:rsidRPr="001E6250">
        <w:rPr>
          <w:color w:val="4F81BD" w:themeColor="accent1"/>
        </w:rPr>
        <w:t>), ‘Stock Assessment’ or ‘Update’ in [assessment year]”. Assessment year is the last year of the data being used in the assessment.</w:t>
      </w:r>
      <w:r>
        <w:rPr>
          <w:color w:val="4F81BD" w:themeColor="accent1"/>
        </w:rPr>
        <w:t>]</w:t>
      </w:r>
      <w:r w:rsidRPr="001E6250">
        <w:rPr>
          <w:color w:val="4F81BD" w:themeColor="accent1"/>
        </w:rPr>
        <w:t xml:space="preserve">  </w:t>
      </w: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710"/>
      </w:tblGrid>
      <w:tr w:rsidR="006E5B0F" w:rsidRPr="00B634E3" w14:paraId="1D19C7CA" w14:textId="77777777" w:rsidTr="0092747E">
        <w:tc>
          <w:tcPr>
            <w:tcW w:w="4680" w:type="dxa"/>
            <w:tcBorders>
              <w:bottom w:val="single" w:sz="4" w:space="0" w:color="auto"/>
            </w:tcBorders>
          </w:tcPr>
          <w:p w14:paraId="3CFCB883" w14:textId="77777777" w:rsidR="00E159E3" w:rsidRDefault="00E159E3" w:rsidP="00E404BB">
            <w:pPr>
              <w:pStyle w:val="Caption-Figure"/>
            </w:pPr>
          </w:p>
          <w:p w14:paraId="07BDE5A2" w14:textId="77777777" w:rsidR="009F6085" w:rsidRDefault="009F6085" w:rsidP="00E404BB">
            <w:pPr>
              <w:pStyle w:val="Caption-Figure"/>
            </w:pPr>
          </w:p>
          <w:p w14:paraId="18D62446" w14:textId="77777777" w:rsidR="009F6085" w:rsidRDefault="009F6085" w:rsidP="00E404BB">
            <w:pPr>
              <w:pStyle w:val="Caption-Figure"/>
            </w:pPr>
          </w:p>
          <w:p w14:paraId="585B4AFD" w14:textId="77777777" w:rsidR="009F6085" w:rsidRDefault="009F6085" w:rsidP="00E404BB">
            <w:pPr>
              <w:pStyle w:val="Caption-Figure"/>
            </w:pPr>
          </w:p>
          <w:p w14:paraId="7FFB5281" w14:textId="77777777" w:rsidR="009F6085" w:rsidRDefault="009F6085" w:rsidP="00E404BB">
            <w:pPr>
              <w:pStyle w:val="Caption-Figure"/>
            </w:pPr>
          </w:p>
          <w:p w14:paraId="7A66089B" w14:textId="77777777" w:rsidR="009F6085" w:rsidRDefault="009F6085" w:rsidP="00E404BB">
            <w:pPr>
              <w:pStyle w:val="Caption-Figure"/>
            </w:pPr>
          </w:p>
          <w:p w14:paraId="5C2EE09C" w14:textId="77777777" w:rsidR="009F6085" w:rsidRDefault="009F6085" w:rsidP="00E404BB">
            <w:pPr>
              <w:pStyle w:val="Caption-Figure"/>
            </w:pPr>
          </w:p>
          <w:p w14:paraId="778E7D2B" w14:textId="77777777" w:rsidR="009F6085" w:rsidRDefault="009F6085" w:rsidP="00E404BB">
            <w:pPr>
              <w:pStyle w:val="Caption-Figure"/>
            </w:pPr>
          </w:p>
          <w:p w14:paraId="265FB718" w14:textId="77777777" w:rsidR="009F6085" w:rsidRDefault="009F6085" w:rsidP="00E404BB">
            <w:pPr>
              <w:pStyle w:val="Caption-Figure"/>
            </w:pPr>
          </w:p>
          <w:p w14:paraId="3197A32C" w14:textId="77777777" w:rsidR="009F6085" w:rsidRDefault="009F6085" w:rsidP="00E404BB">
            <w:pPr>
              <w:pStyle w:val="Caption-Figure"/>
            </w:pPr>
          </w:p>
          <w:p w14:paraId="508E84AF" w14:textId="77777777" w:rsidR="009F6085" w:rsidRDefault="009F6085" w:rsidP="00E404BB">
            <w:pPr>
              <w:pStyle w:val="Caption-Figure"/>
            </w:pPr>
          </w:p>
          <w:p w14:paraId="41FB255F" w14:textId="215B8F20" w:rsidR="009F6085" w:rsidRPr="00B634E3" w:rsidRDefault="009F6085" w:rsidP="00E404BB">
            <w:pPr>
              <w:pStyle w:val="Caption-Figure"/>
            </w:pPr>
          </w:p>
        </w:tc>
        <w:tc>
          <w:tcPr>
            <w:tcW w:w="4710" w:type="dxa"/>
            <w:tcBorders>
              <w:bottom w:val="single" w:sz="4" w:space="0" w:color="auto"/>
            </w:tcBorders>
          </w:tcPr>
          <w:p w14:paraId="5AD57272" w14:textId="29CAD31A" w:rsidR="006E5B0F" w:rsidRDefault="006E5B0F" w:rsidP="0092747E">
            <w:pPr>
              <w:pStyle w:val="BodyText"/>
            </w:pPr>
          </w:p>
          <w:p w14:paraId="5BD1DD0B" w14:textId="6511452A" w:rsidR="00E159E3" w:rsidRPr="00B634E3" w:rsidRDefault="00E159E3" w:rsidP="00E404BB">
            <w:pPr>
              <w:pStyle w:val="Caption-Figure"/>
            </w:pPr>
          </w:p>
        </w:tc>
      </w:tr>
      <w:tr w:rsidR="00FE20D6" w:rsidRPr="00B634E3" w14:paraId="214C2ECC" w14:textId="77777777" w:rsidTr="0092747E"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E686" w14:textId="4ECF465A" w:rsidR="004D513C" w:rsidRDefault="004F4130" w:rsidP="009E7F13">
            <w:pPr>
              <w:pStyle w:val="Context-Heading"/>
            </w:pPr>
            <w:r w:rsidRPr="0092747E">
              <w:t>Context</w:t>
            </w:r>
            <w:r w:rsidR="00FB39BD">
              <w:t>:</w:t>
            </w:r>
          </w:p>
          <w:p w14:paraId="7EFC40C4" w14:textId="77777777" w:rsidR="004B57C6" w:rsidRDefault="004B57C6" w:rsidP="004B57C6">
            <w:pPr>
              <w:pStyle w:val="Context-text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[Mandatory. Less than 150 words]</w:t>
            </w:r>
          </w:p>
          <w:p w14:paraId="6629B539" w14:textId="2E1DA035" w:rsidR="004B57C6" w:rsidRPr="001E6250" w:rsidRDefault="00D40E01" w:rsidP="004B57C6">
            <w:pPr>
              <w:pStyle w:val="Context-text"/>
              <w:rPr>
                <w:color w:val="4F81BD" w:themeColor="accent1"/>
              </w:rPr>
            </w:pPr>
            <w:bookmarkStart w:id="1" w:name="context_paragraph"/>
            <w:bookmarkStart w:id="2" w:name="_Hlk150249952"/>
            <w:r>
              <w:rPr>
                <w:color w:val="4F81BD" w:themeColor="accent1"/>
              </w:rPr>
              <w:t>&lt;</w:t>
            </w:r>
            <w:r w:rsidRPr="00D40E01">
              <w:rPr>
                <w:color w:val="4F81BD" w:themeColor="accent1"/>
              </w:rPr>
              <w:t>&lt;context paragraph&gt;</w:t>
            </w:r>
            <w:r>
              <w:rPr>
                <w:color w:val="4F81BD" w:themeColor="accent1"/>
              </w:rPr>
              <w:t>&gt;</w:t>
            </w:r>
            <w:bookmarkEnd w:id="1"/>
          </w:p>
          <w:bookmarkEnd w:id="2"/>
          <w:p w14:paraId="2BF2A3D6" w14:textId="77777777" w:rsidR="004B57C6" w:rsidRPr="0064056A" w:rsidRDefault="004B57C6" w:rsidP="004B57C6">
            <w:pPr>
              <w:pStyle w:val="Context-text"/>
            </w:pPr>
            <w:r>
              <w:t>Stock and Assessment Overview Document</w:t>
            </w:r>
            <w:r w:rsidRPr="0064056A">
              <w:rPr>
                <w:sz w:val="18"/>
                <w:szCs w:val="18"/>
              </w:rPr>
              <w:t>:</w:t>
            </w:r>
            <w:r w:rsidRPr="00801E71">
              <w:rPr>
                <w:color w:val="4F81BD" w:themeColor="accent1"/>
                <w:sz w:val="18"/>
                <w:szCs w:val="18"/>
              </w:rPr>
              <w:t>[</w:t>
            </w:r>
            <w:r>
              <w:rPr>
                <w:color w:val="4F81BD" w:themeColor="accent1"/>
                <w:sz w:val="18"/>
                <w:szCs w:val="18"/>
              </w:rPr>
              <w:t>provide hyperlink</w:t>
            </w:r>
            <w:r w:rsidRPr="00801E71">
              <w:rPr>
                <w:color w:val="4F81BD" w:themeColor="accent1"/>
                <w:sz w:val="18"/>
                <w:szCs w:val="18"/>
              </w:rPr>
              <w:t xml:space="preserve">] </w:t>
            </w:r>
            <w:hyperlink r:id="rId8" w:history="1">
              <w:r>
                <w:rPr>
                  <w:rStyle w:val="Hyperlink"/>
                  <w:rFonts w:cs="Arial"/>
                  <w:sz w:val="20"/>
                </w:rPr>
                <w:t>[stock area][species]</w:t>
              </w:r>
            </w:hyperlink>
          </w:p>
          <w:p w14:paraId="16840BBB" w14:textId="7C3128BE" w:rsidR="004B57C6" w:rsidRDefault="004B57C6" w:rsidP="004B57C6">
            <w:pPr>
              <w:pStyle w:val="Context-text"/>
            </w:pPr>
            <w:r w:rsidRPr="0092747E">
              <w:t xml:space="preserve">This Science Advisory Report is from the </w:t>
            </w:r>
            <w:bookmarkStart w:id="3" w:name="meeting_date_and_title"/>
            <w:r w:rsidR="00D40E01">
              <w:rPr>
                <w:color w:val="4F81BD" w:themeColor="accent1"/>
              </w:rPr>
              <w:t>&lt;&lt;</w:t>
            </w:r>
            <w:r w:rsidRPr="001E6250">
              <w:rPr>
                <w:color w:val="4F81BD" w:themeColor="accent1"/>
              </w:rPr>
              <w:t>meeting date and title</w:t>
            </w:r>
            <w:r w:rsidR="00D40E01">
              <w:rPr>
                <w:color w:val="4F81BD" w:themeColor="accent1"/>
              </w:rPr>
              <w:t>&gt;&gt;</w:t>
            </w:r>
            <w:bookmarkEnd w:id="3"/>
            <w:r w:rsidRPr="001E6250">
              <w:rPr>
                <w:color w:val="4F81BD" w:themeColor="accent1"/>
              </w:rPr>
              <w:t xml:space="preserve">. </w:t>
            </w:r>
            <w:r w:rsidRPr="0092747E">
              <w:t xml:space="preserve">Additional publications from this meeting will be posted on the </w:t>
            </w:r>
            <w:hyperlink r:id="rId9" w:history="1">
              <w:r w:rsidRPr="00350C57">
                <w:rPr>
                  <w:rStyle w:val="Context-HyperlinkChar"/>
                  <w:i/>
                </w:rPr>
                <w:t>Fisheries and Oceans Canada (DFO) Science Advisory Schedule</w:t>
              </w:r>
            </w:hyperlink>
            <w:r w:rsidRPr="00350C57">
              <w:rPr>
                <w:i w:val="0"/>
              </w:rPr>
              <w:t xml:space="preserve"> </w:t>
            </w:r>
            <w:r w:rsidRPr="0092747E">
              <w:t>as they become available.</w:t>
            </w:r>
          </w:p>
          <w:p w14:paraId="7B23A3B4" w14:textId="62C2C73E" w:rsidR="00FE20D6" w:rsidRPr="00CF102B" w:rsidRDefault="004B57C6" w:rsidP="004B57C6">
            <w:pPr>
              <w:pStyle w:val="Context-text"/>
            </w:pPr>
            <w:r>
              <w:rPr>
                <w:color w:val="4F81BD" w:themeColor="accent1"/>
              </w:rPr>
              <w:t>[</w:t>
            </w:r>
            <w:r w:rsidRPr="00F444BE">
              <w:rPr>
                <w:color w:val="4F81BD" w:themeColor="accent1"/>
              </w:rPr>
              <w:t>See guidance for examples of additional information to provide in the Context section.</w:t>
            </w:r>
            <w:r>
              <w:rPr>
                <w:color w:val="4F81BD" w:themeColor="accent1"/>
              </w:rPr>
              <w:t>]</w:t>
            </w:r>
          </w:p>
        </w:tc>
      </w:tr>
    </w:tbl>
    <w:p w14:paraId="02AC0C13" w14:textId="6CE17375" w:rsidR="00B26405" w:rsidRDefault="00B26405" w:rsidP="00B26405">
      <w:pPr>
        <w:rPr>
          <w:sz w:val="24"/>
          <w:szCs w:val="24"/>
          <w:lang w:val="en-CA"/>
        </w:rPr>
      </w:pPr>
    </w:p>
    <w:p w14:paraId="384C90C2" w14:textId="77777777" w:rsidR="007318C8" w:rsidRDefault="007318C8" w:rsidP="00B26405">
      <w:pPr>
        <w:rPr>
          <w:sz w:val="24"/>
          <w:szCs w:val="24"/>
          <w:lang w:val="en-CA"/>
        </w:rPr>
      </w:pPr>
    </w:p>
    <w:p w14:paraId="5B3C12F1" w14:textId="77777777" w:rsidR="007318C8" w:rsidRDefault="007318C8" w:rsidP="00B26405">
      <w:pPr>
        <w:rPr>
          <w:sz w:val="24"/>
          <w:szCs w:val="24"/>
          <w:lang w:val="en-CA"/>
        </w:rPr>
      </w:pPr>
    </w:p>
    <w:p w14:paraId="2EAF7534" w14:textId="77777777" w:rsidR="007318C8" w:rsidRDefault="007318C8" w:rsidP="00B26405">
      <w:pPr>
        <w:rPr>
          <w:sz w:val="24"/>
          <w:szCs w:val="24"/>
          <w:lang w:val="en-CA"/>
        </w:rPr>
      </w:pPr>
    </w:p>
    <w:p w14:paraId="7A1F36E7" w14:textId="77777777" w:rsidR="007318C8" w:rsidRDefault="007318C8" w:rsidP="00B26405">
      <w:pPr>
        <w:rPr>
          <w:sz w:val="24"/>
          <w:szCs w:val="24"/>
          <w:lang w:val="en-CA"/>
        </w:rPr>
      </w:pPr>
    </w:p>
    <w:p w14:paraId="4100E7BD" w14:textId="77777777" w:rsidR="007318C8" w:rsidRDefault="007318C8" w:rsidP="00B26405">
      <w:pPr>
        <w:rPr>
          <w:sz w:val="24"/>
          <w:szCs w:val="24"/>
          <w:lang w:val="en-CA"/>
        </w:rPr>
      </w:pPr>
    </w:p>
    <w:p w14:paraId="21031083" w14:textId="77777777" w:rsidR="007318C8" w:rsidRDefault="007318C8" w:rsidP="00B26405">
      <w:pPr>
        <w:rPr>
          <w:sz w:val="24"/>
          <w:szCs w:val="24"/>
          <w:lang w:val="en-CA"/>
        </w:rPr>
      </w:pPr>
    </w:p>
    <w:p w14:paraId="64BCFFA4" w14:textId="77777777" w:rsidR="007318C8" w:rsidRDefault="007318C8" w:rsidP="00B26405">
      <w:pPr>
        <w:rPr>
          <w:sz w:val="24"/>
          <w:szCs w:val="24"/>
          <w:lang w:val="en-CA"/>
        </w:rPr>
      </w:pPr>
    </w:p>
    <w:sectPr w:rsidR="007318C8" w:rsidSect="009114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7FF6" w14:textId="77777777" w:rsidR="009114E2" w:rsidRDefault="009114E2">
      <w:r>
        <w:separator/>
      </w:r>
    </w:p>
    <w:p w14:paraId="1285BD36" w14:textId="77777777" w:rsidR="009114E2" w:rsidRDefault="009114E2"/>
    <w:p w14:paraId="2FB886FA" w14:textId="77777777" w:rsidR="009114E2" w:rsidRDefault="009114E2"/>
    <w:p w14:paraId="551EEDCD" w14:textId="77777777" w:rsidR="009114E2" w:rsidRDefault="009114E2"/>
  </w:endnote>
  <w:endnote w:type="continuationSeparator" w:id="0">
    <w:p w14:paraId="6E61332A" w14:textId="77777777" w:rsidR="009114E2" w:rsidRDefault="009114E2">
      <w:r>
        <w:continuationSeparator/>
      </w:r>
    </w:p>
    <w:p w14:paraId="21F4BF48" w14:textId="77777777" w:rsidR="009114E2" w:rsidRDefault="009114E2"/>
    <w:p w14:paraId="455AEBB9" w14:textId="77777777" w:rsidR="009114E2" w:rsidRDefault="009114E2"/>
    <w:p w14:paraId="4C11E562" w14:textId="77777777" w:rsidR="009114E2" w:rsidRDefault="009114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B2699" w14:textId="77777777" w:rsidR="007318C8" w:rsidRDefault="00731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0E55F7CE" w:rsidR="009346E2" w:rsidRPr="00313CB3" w:rsidRDefault="00866DA7" w:rsidP="00196A8C">
    <w:pPr>
      <w:pBdr>
        <w:top w:val="single" w:sz="4" w:space="1" w:color="auto"/>
      </w:pBdr>
      <w:tabs>
        <w:tab w:val="right" w:pos="9356"/>
      </w:tabs>
    </w:pPr>
    <w:bookmarkStart w:id="9" w:name="release_date"/>
    <w:r>
      <w:rPr>
        <w:lang w:val="en-GB"/>
      </w:rPr>
      <w:t>[</w:t>
    </w:r>
    <w:r w:rsidR="009346E2">
      <w:rPr>
        <w:lang w:val="en-GB"/>
      </w:rPr>
      <w:t>Release date</w:t>
    </w:r>
    <w:r>
      <w:rPr>
        <w:lang w:val="en-GB"/>
      </w:rPr>
      <w:t>]</w:t>
    </w:r>
    <w:bookmarkEnd w:id="9"/>
    <w:r w:rsidR="009346E2"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138B" w14:textId="77777777" w:rsidR="009114E2" w:rsidRDefault="009114E2">
      <w:r>
        <w:separator/>
      </w:r>
    </w:p>
    <w:p w14:paraId="39C993B0" w14:textId="77777777" w:rsidR="009114E2" w:rsidRDefault="009114E2"/>
    <w:p w14:paraId="053398C3" w14:textId="77777777" w:rsidR="009114E2" w:rsidRDefault="009114E2"/>
  </w:footnote>
  <w:footnote w:type="continuationSeparator" w:id="0">
    <w:p w14:paraId="491B71D2" w14:textId="77777777" w:rsidR="009114E2" w:rsidRDefault="009114E2">
      <w:r>
        <w:continuationSeparator/>
      </w:r>
    </w:p>
    <w:p w14:paraId="3CEA51CB" w14:textId="77777777" w:rsidR="009114E2" w:rsidRDefault="009114E2"/>
    <w:p w14:paraId="04509DAF" w14:textId="77777777" w:rsidR="009114E2" w:rsidRDefault="009114E2"/>
    <w:p w14:paraId="23BDFA3F" w14:textId="77777777" w:rsidR="009114E2" w:rsidRDefault="009114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596F1" w14:textId="77777777" w:rsidR="007318C8" w:rsidRDefault="00731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85"/>
      <w:gridCol w:w="4675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48A7E170" w:rsidR="00E159E3" w:rsidRDefault="007318C8" w:rsidP="00B63BD3">
          <w:pPr>
            <w:pStyle w:val="PageHeaderRegionsNameofthereport"/>
          </w:pPr>
          <w:bookmarkStart w:id="4" w:name="region_name_rest"/>
          <w:r>
            <w:t>[</w:t>
          </w:r>
          <w:r w:rsidR="00E159E3" w:rsidRPr="00B17116">
            <w:t>Name of Region</w:t>
          </w:r>
          <w:r>
            <w:t xml:space="preserve"> subsequent pages]</w:t>
          </w:r>
          <w:bookmarkEnd w:id="4"/>
        </w:p>
      </w:tc>
      <w:tc>
        <w:tcPr>
          <w:tcW w:w="4788" w:type="dxa"/>
          <w:vAlign w:val="bottom"/>
        </w:tcPr>
        <w:p w14:paraId="5C4DF0DD" w14:textId="6F0B1C00" w:rsidR="00E159E3" w:rsidRDefault="007318C8" w:rsidP="00B63BD3">
          <w:pPr>
            <w:pStyle w:val="PageHeaderRegionsNameofthereport"/>
            <w:jc w:val="right"/>
          </w:pPr>
          <w:bookmarkStart w:id="5" w:name="report_name_rest"/>
          <w:r>
            <w:t>[</w:t>
          </w:r>
          <w:r w:rsidR="00E159E3" w:rsidRPr="00B17116">
            <w:t>Name of Scie</w:t>
          </w:r>
          <w:r w:rsidR="00E159E3">
            <w:t>nce Advisory Report</w:t>
          </w:r>
          <w:r>
            <w:t>]</w:t>
          </w:r>
          <w:bookmarkEnd w:id="5"/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6DB74242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="0043552E" w:rsidRPr="00393644">
      <w:t xml:space="preserve">Canadian </w:t>
    </w:r>
    <w:r w:rsidRPr="00393644">
      <w:t>Science Advisory Secretariat</w:t>
    </w:r>
  </w:p>
  <w:p w14:paraId="1A207A4B" w14:textId="0E404F40" w:rsidR="00E159E3" w:rsidRPr="00393644" w:rsidRDefault="00D2123A" w:rsidP="00B63BD3">
    <w:pPr>
      <w:pStyle w:val="CoverPageHeaderregions"/>
      <w:rPr>
        <w:szCs w:val="22"/>
      </w:rPr>
    </w:pPr>
    <w:bookmarkStart w:id="6" w:name="region_name"/>
    <w:r>
      <w:t>[</w:t>
    </w:r>
    <w:r w:rsidR="006F2F19" w:rsidRPr="00393644">
      <w:t>Name of the Region</w:t>
    </w:r>
    <w:r>
      <w:t>]</w:t>
    </w:r>
    <w:bookmarkEnd w:id="6"/>
    <w:r w:rsidR="00E159E3">
      <w:tab/>
    </w:r>
    <w:r w:rsidR="00E159E3" w:rsidRPr="00393644">
      <w:t xml:space="preserve">Science </w:t>
    </w:r>
    <w:r w:rsidR="00E159E3">
      <w:t xml:space="preserve">Advisory Report </w:t>
    </w:r>
    <w:bookmarkStart w:id="7" w:name="report_year"/>
    <w:r w:rsidR="00C92D4D">
      <w:t>[</w:t>
    </w:r>
    <w:r w:rsidR="008779F4">
      <w:t>report year</w:t>
    </w:r>
    <w:r w:rsidR="00C92D4D">
      <w:t>]</w:t>
    </w:r>
    <w:bookmarkEnd w:id="7"/>
    <w:r w:rsidR="008779F4" w:rsidRPr="00393644">
      <w:t>/</w:t>
    </w:r>
    <w:bookmarkStart w:id="8" w:name="report_number"/>
    <w:r w:rsidR="00C92D4D">
      <w:t>[</w:t>
    </w:r>
    <w:proofErr w:type="spellStart"/>
    <w:r w:rsidR="008779F4">
      <w:t>nnn</w:t>
    </w:r>
    <w:proofErr w:type="spellEnd"/>
    <w:r w:rsidR="00C92D4D">
      <w:t>]</w:t>
    </w:r>
    <w:bookmarkEnd w:id="8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59CB"/>
    <w:rsid w:val="000B1243"/>
    <w:rsid w:val="000B2C4C"/>
    <w:rsid w:val="000C0CD4"/>
    <w:rsid w:val="000D0314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001E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420D"/>
    <w:rsid w:val="00185225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3776B"/>
    <w:rsid w:val="0023777A"/>
    <w:rsid w:val="0025092E"/>
    <w:rsid w:val="00253800"/>
    <w:rsid w:val="00255CDC"/>
    <w:rsid w:val="00261D7A"/>
    <w:rsid w:val="00273AAC"/>
    <w:rsid w:val="00287BD3"/>
    <w:rsid w:val="002A7338"/>
    <w:rsid w:val="002B14E2"/>
    <w:rsid w:val="002B44C3"/>
    <w:rsid w:val="002B75F0"/>
    <w:rsid w:val="002C7FA2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21329"/>
    <w:rsid w:val="00333CFC"/>
    <w:rsid w:val="00335173"/>
    <w:rsid w:val="003423CF"/>
    <w:rsid w:val="003437C8"/>
    <w:rsid w:val="00350C10"/>
    <w:rsid w:val="00350C57"/>
    <w:rsid w:val="003513E4"/>
    <w:rsid w:val="00361C87"/>
    <w:rsid w:val="003639FE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3854"/>
    <w:rsid w:val="003A6853"/>
    <w:rsid w:val="003A69E7"/>
    <w:rsid w:val="003B5C0C"/>
    <w:rsid w:val="003C7229"/>
    <w:rsid w:val="003C7636"/>
    <w:rsid w:val="003D1F02"/>
    <w:rsid w:val="003D5A93"/>
    <w:rsid w:val="003E3CA5"/>
    <w:rsid w:val="003E65B1"/>
    <w:rsid w:val="003F1A97"/>
    <w:rsid w:val="003F40DA"/>
    <w:rsid w:val="004019AA"/>
    <w:rsid w:val="00401EE9"/>
    <w:rsid w:val="00402157"/>
    <w:rsid w:val="00407234"/>
    <w:rsid w:val="004101E6"/>
    <w:rsid w:val="00410328"/>
    <w:rsid w:val="00415CA5"/>
    <w:rsid w:val="004209B6"/>
    <w:rsid w:val="0042175B"/>
    <w:rsid w:val="00425DC3"/>
    <w:rsid w:val="0043370B"/>
    <w:rsid w:val="0043552E"/>
    <w:rsid w:val="00441011"/>
    <w:rsid w:val="00453949"/>
    <w:rsid w:val="004554CD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B57C6"/>
    <w:rsid w:val="004C4322"/>
    <w:rsid w:val="004D297D"/>
    <w:rsid w:val="004D513C"/>
    <w:rsid w:val="004D5778"/>
    <w:rsid w:val="004E6147"/>
    <w:rsid w:val="004E7E68"/>
    <w:rsid w:val="004F4130"/>
    <w:rsid w:val="004F6FC8"/>
    <w:rsid w:val="00500D4C"/>
    <w:rsid w:val="005024FA"/>
    <w:rsid w:val="0050465A"/>
    <w:rsid w:val="00515DB4"/>
    <w:rsid w:val="00520612"/>
    <w:rsid w:val="005248F0"/>
    <w:rsid w:val="00525AEF"/>
    <w:rsid w:val="00543275"/>
    <w:rsid w:val="005433B0"/>
    <w:rsid w:val="00544D75"/>
    <w:rsid w:val="00545297"/>
    <w:rsid w:val="00546202"/>
    <w:rsid w:val="0055143E"/>
    <w:rsid w:val="00551497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5772F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6F2F19"/>
    <w:rsid w:val="00702603"/>
    <w:rsid w:val="00704E0F"/>
    <w:rsid w:val="0071319E"/>
    <w:rsid w:val="007136AF"/>
    <w:rsid w:val="00713E9A"/>
    <w:rsid w:val="007215AF"/>
    <w:rsid w:val="007240F3"/>
    <w:rsid w:val="00724F58"/>
    <w:rsid w:val="007318C8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80260"/>
    <w:rsid w:val="0079424E"/>
    <w:rsid w:val="007A2AF6"/>
    <w:rsid w:val="007A30D4"/>
    <w:rsid w:val="007A48EC"/>
    <w:rsid w:val="007B0803"/>
    <w:rsid w:val="007B42B9"/>
    <w:rsid w:val="007C4BC9"/>
    <w:rsid w:val="007D21A3"/>
    <w:rsid w:val="007D30B8"/>
    <w:rsid w:val="007D3674"/>
    <w:rsid w:val="007D4347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2DE6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66DA7"/>
    <w:rsid w:val="008779F4"/>
    <w:rsid w:val="00887654"/>
    <w:rsid w:val="008946CB"/>
    <w:rsid w:val="008B656A"/>
    <w:rsid w:val="008D17FC"/>
    <w:rsid w:val="008F1426"/>
    <w:rsid w:val="008F717B"/>
    <w:rsid w:val="009001D4"/>
    <w:rsid w:val="00900832"/>
    <w:rsid w:val="00910DB7"/>
    <w:rsid w:val="009110C1"/>
    <w:rsid w:val="009114E2"/>
    <w:rsid w:val="00915A34"/>
    <w:rsid w:val="00924072"/>
    <w:rsid w:val="0092747E"/>
    <w:rsid w:val="009346E2"/>
    <w:rsid w:val="0094166A"/>
    <w:rsid w:val="00942918"/>
    <w:rsid w:val="00945A5A"/>
    <w:rsid w:val="00947BAA"/>
    <w:rsid w:val="00960A11"/>
    <w:rsid w:val="00970EC6"/>
    <w:rsid w:val="009733BE"/>
    <w:rsid w:val="00973C89"/>
    <w:rsid w:val="00977452"/>
    <w:rsid w:val="00982E67"/>
    <w:rsid w:val="00982EA7"/>
    <w:rsid w:val="0098597B"/>
    <w:rsid w:val="009969E5"/>
    <w:rsid w:val="009A1311"/>
    <w:rsid w:val="009A7804"/>
    <w:rsid w:val="009A7D41"/>
    <w:rsid w:val="009B3AA9"/>
    <w:rsid w:val="009B56A6"/>
    <w:rsid w:val="009C3E2E"/>
    <w:rsid w:val="009E1035"/>
    <w:rsid w:val="009E4D08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2324"/>
    <w:rsid w:val="00A457C0"/>
    <w:rsid w:val="00A45B53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D2E"/>
    <w:rsid w:val="00AF62FB"/>
    <w:rsid w:val="00B04EEE"/>
    <w:rsid w:val="00B07157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2574"/>
    <w:rsid w:val="00BA4C03"/>
    <w:rsid w:val="00BB2D54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3A03"/>
    <w:rsid w:val="00C11B4B"/>
    <w:rsid w:val="00C13D1D"/>
    <w:rsid w:val="00C15AAD"/>
    <w:rsid w:val="00C20E72"/>
    <w:rsid w:val="00C22ECF"/>
    <w:rsid w:val="00C23263"/>
    <w:rsid w:val="00C23534"/>
    <w:rsid w:val="00C24BA4"/>
    <w:rsid w:val="00C24ECC"/>
    <w:rsid w:val="00C27721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92D4D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F07FB"/>
    <w:rsid w:val="00CF102B"/>
    <w:rsid w:val="00CF265C"/>
    <w:rsid w:val="00D045C6"/>
    <w:rsid w:val="00D13EE5"/>
    <w:rsid w:val="00D2123A"/>
    <w:rsid w:val="00D223C8"/>
    <w:rsid w:val="00D23E0D"/>
    <w:rsid w:val="00D30C13"/>
    <w:rsid w:val="00D40981"/>
    <w:rsid w:val="00D40E01"/>
    <w:rsid w:val="00D41D7A"/>
    <w:rsid w:val="00D42FF7"/>
    <w:rsid w:val="00D45BC0"/>
    <w:rsid w:val="00D60A6B"/>
    <w:rsid w:val="00D62957"/>
    <w:rsid w:val="00D62F0D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5E2B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D471F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31F04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335C"/>
    <w:rsid w:val="00FC525F"/>
    <w:rsid w:val="00FC743A"/>
    <w:rsid w:val="00FC7E53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321329"/>
    <w:pPr>
      <w:keepNext/>
      <w:spacing w:before="240" w:after="120"/>
      <w:jc w:val="center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321329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Michelle/CSAS%20Streamline/Templates/Stock%20Overview/Mackerel_Species%20profile%20-%20EN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dm-gdsi.gc.ca/csas-sccs/applications/events-evenements/index-eng.asp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C:\Users\RondeauI\Desktop\Templates\2014\SAR-AS2014_nnn-eng.dotx</Template>
  <TotalTime>72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970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Sean Anderson</cp:lastModifiedBy>
  <cp:revision>45</cp:revision>
  <cp:lastPrinted>2012-12-12T20:41:00Z</cp:lastPrinted>
  <dcterms:created xsi:type="dcterms:W3CDTF">2023-01-27T21:45:00Z</dcterms:created>
  <dcterms:modified xsi:type="dcterms:W3CDTF">2024-01-05T20:40:00Z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