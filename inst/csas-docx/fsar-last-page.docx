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3C66" w14:textId="77777777" w:rsidR="00EE3838" w:rsidRPr="00D223C8" w:rsidRDefault="00BC1664" w:rsidP="00FC1480">
      <w:pPr>
        <w:pStyle w:val="Heading2"/>
      </w:pPr>
      <w:r w:rsidRPr="00D223C8">
        <w:t>THIS REPORT IS AVAILABLE FROM THE:</w:t>
      </w:r>
    </w:p>
    <w:p w14:paraId="7B31DCE9" w14:textId="1045EF03" w:rsidR="00FA1C7B" w:rsidRPr="0033203F" w:rsidRDefault="00FA1C7B" w:rsidP="00CA28AD">
      <w:pPr>
        <w:pStyle w:val="BodyTextCentered"/>
      </w:pPr>
      <w:r w:rsidRPr="0033203F">
        <w:t>Center for Science Advice (CSA)</w:t>
      </w:r>
      <w:r w:rsidRPr="0033203F">
        <w:br/>
      </w:r>
      <w:bookmarkStart w:id="0" w:name="region"/>
      <w:r w:rsidR="00D40CF0">
        <w:t>[</w:t>
      </w:r>
      <w:r w:rsidR="00E834DF">
        <w:t>region</w:t>
      </w:r>
      <w:r w:rsidR="00D40CF0">
        <w:t>]</w:t>
      </w:r>
      <w:bookmarkEnd w:id="0"/>
      <w:r w:rsidRPr="0033203F">
        <w:br/>
        <w:t>Fisheries and Oceans Canada</w:t>
      </w:r>
      <w:r w:rsidRPr="0033203F">
        <w:br/>
      </w:r>
      <w:bookmarkStart w:id="1" w:name="csa_address"/>
      <w:r w:rsidR="00D40CF0">
        <w:t>[</w:t>
      </w:r>
      <w:r w:rsidR="00E834DF">
        <w:t>CSA address</w:t>
      </w:r>
      <w:r w:rsidR="00D40CF0">
        <w:t>]</w:t>
      </w:r>
      <w:bookmarkEnd w:id="1"/>
    </w:p>
    <w:p w14:paraId="42F4C367" w14:textId="3C406A34" w:rsidR="00FA1C7B" w:rsidRPr="0033203F" w:rsidRDefault="00FA1C7B" w:rsidP="00CA28AD">
      <w:pPr>
        <w:pStyle w:val="BodyTextCentered"/>
        <w:rPr>
          <w:rStyle w:val="Hyperlink"/>
          <w:szCs w:val="22"/>
        </w:rPr>
      </w:pPr>
      <w:r w:rsidRPr="0033203F">
        <w:t xml:space="preserve">Telephone: </w:t>
      </w:r>
      <w:bookmarkStart w:id="2" w:name="phone"/>
      <w:r w:rsidR="00D40CF0">
        <w:t>[</w:t>
      </w:r>
      <w:r w:rsidR="00E834DF">
        <w:t>phone</w:t>
      </w:r>
      <w:r w:rsidR="00D40CF0">
        <w:t>]</w:t>
      </w:r>
      <w:bookmarkEnd w:id="2"/>
      <w:r w:rsidRPr="0033203F">
        <w:br/>
        <w:t xml:space="preserve">E-Mail: </w:t>
      </w:r>
      <w:bookmarkStart w:id="3" w:name="email"/>
      <w:r w:rsidR="00D40CF0">
        <w:t>[</w:t>
      </w:r>
      <w:r w:rsidR="00E834DF">
        <w:t>email</w:t>
      </w:r>
      <w:r w:rsidR="00D40CF0">
        <w:t>]</w:t>
      </w:r>
      <w:bookmarkEnd w:id="3"/>
      <w:r w:rsidRPr="0033203F">
        <w:br/>
      </w:r>
      <w:r w:rsidRPr="0033203F">
        <w:rPr>
          <w:szCs w:val="22"/>
        </w:rPr>
        <w:t xml:space="preserve">Internet address: </w:t>
      </w:r>
      <w:r w:rsidRPr="0033203F">
        <w:rPr>
          <w:szCs w:val="22"/>
        </w:rPr>
        <w:fldChar w:fldCharType="begin" w:fldLock="1"/>
      </w:r>
      <w:r w:rsidRPr="0033203F">
        <w:rPr>
          <w:szCs w:val="22"/>
        </w:rPr>
        <w:instrText>HYPERLINK "http://www.dfo-mpo.gc.ca/csas-sccs/" \o "Fisheries and Oceans Canada / Canadian Science Advisory Secretariat"</w:instrText>
      </w:r>
      <w:r w:rsidRPr="0033203F">
        <w:rPr>
          <w:szCs w:val="22"/>
        </w:rPr>
        <w:fldChar w:fldCharType="separate"/>
      </w:r>
      <w:r w:rsidRPr="0033203F">
        <w:rPr>
          <w:rStyle w:val="Hyperlink"/>
          <w:szCs w:val="22"/>
        </w:rPr>
        <w:t>www.dfo-mpo.gc.ca/csas-sccs/</w:t>
      </w:r>
    </w:p>
    <w:p w14:paraId="42F9261A" w14:textId="2417AECD" w:rsidR="00EE3838" w:rsidRPr="00D223C8" w:rsidRDefault="00FA1C7B" w:rsidP="00CA28AD">
      <w:pPr>
        <w:pStyle w:val="BodyTextCentered"/>
      </w:pPr>
      <w:r w:rsidRPr="0033203F">
        <w:rPr>
          <w:szCs w:val="22"/>
        </w:rPr>
        <w:fldChar w:fldCharType="end"/>
      </w:r>
      <w:r w:rsidR="00EE3838">
        <w:t>ISSN 1919-5087</w:t>
      </w:r>
      <w:r w:rsidR="00EE3838">
        <w:br/>
      </w:r>
      <w:r w:rsidR="00EE3838" w:rsidRPr="00D223C8">
        <w:t>© H</w:t>
      </w:r>
      <w:r w:rsidR="00516A3D">
        <w:t>is</w:t>
      </w:r>
      <w:r w:rsidR="00EE3838" w:rsidRPr="00D223C8">
        <w:t xml:space="preserve"> Majesty the </w:t>
      </w:r>
      <w:r w:rsidR="00516A3D">
        <w:t>King</w:t>
      </w:r>
      <w:r w:rsidR="00EE3838" w:rsidRPr="00D223C8">
        <w:t xml:space="preserve"> in Right of Canada, </w:t>
      </w:r>
      <w:bookmarkStart w:id="4" w:name="copyright_year"/>
      <w:r w:rsidR="00D40CF0">
        <w:t>[</w:t>
      </w:r>
      <w:r w:rsidR="00E834DF">
        <w:t>copyright year</w:t>
      </w:r>
      <w:r w:rsidR="00D40CF0">
        <w:t>]</w:t>
      </w:r>
      <w:bookmarkEnd w:id="4"/>
    </w:p>
    <w:p w14:paraId="6B378B8F" w14:textId="77777777" w:rsidR="00EE3838" w:rsidRPr="00B634E3" w:rsidRDefault="00316480" w:rsidP="00525AEF">
      <w:pPr>
        <w:pStyle w:val="BodyText"/>
        <w:jc w:val="center"/>
      </w:pPr>
      <w:r w:rsidRPr="00316480">
        <w:rPr>
          <w:noProof/>
        </w:rPr>
        <w:drawing>
          <wp:inline distT="0" distB="0" distL="0" distR="0" wp14:anchorId="477CCA48" wp14:editId="1968FE21">
            <wp:extent cx="476250" cy="476250"/>
            <wp:effectExtent l="0" t="0" r="0" b="0"/>
            <wp:docPr id="1" name="Picture 3" descr="please r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1DE2A" w14:textId="77777777" w:rsidR="00FE20D6" w:rsidRPr="00C859C6" w:rsidRDefault="000A59CB" w:rsidP="00EE3838">
      <w:pPr>
        <w:pStyle w:val="BodyText"/>
      </w:pPr>
      <w:r>
        <w:t>C</w:t>
      </w:r>
      <w:r w:rsidR="00EE3838">
        <w:t>orrect Citation for this Publication:</w:t>
      </w:r>
    </w:p>
    <w:p w14:paraId="3E18C7BC" w14:textId="4B1088AC" w:rsidR="00043854" w:rsidRPr="00350C57" w:rsidRDefault="00043854" w:rsidP="00043854">
      <w:pPr>
        <w:pStyle w:val="citation"/>
      </w:pPr>
      <w:r w:rsidRPr="0092747E">
        <w:t xml:space="preserve">DFO. </w:t>
      </w:r>
      <w:bookmarkStart w:id="5" w:name="report_year_eng"/>
      <w:r w:rsidR="001D1E53">
        <w:t>[</w:t>
      </w:r>
      <w:r>
        <w:t>report year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bookmarkEnd w:id="5"/>
      <w:r w:rsidRPr="0092747E">
        <w:t xml:space="preserve">.  </w:t>
      </w:r>
      <w:bookmarkStart w:id="6" w:name="report_title_eng"/>
      <w:r w:rsidR="001D1E53">
        <w:t>[</w:t>
      </w:r>
      <w:r>
        <w:t>report title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bookmarkEnd w:id="6"/>
      <w:r w:rsidRPr="0092747E">
        <w:t xml:space="preserve">. </w:t>
      </w:r>
      <w:r w:rsidR="008E1A63" w:rsidRPr="0092747E">
        <w:t xml:space="preserve">DFO Can. Sci. </w:t>
      </w:r>
      <w:proofErr w:type="spellStart"/>
      <w:r w:rsidR="008E1A63" w:rsidRPr="00350C57">
        <w:t>Advis</w:t>
      </w:r>
      <w:proofErr w:type="spellEnd"/>
      <w:r w:rsidR="008E1A63" w:rsidRPr="00350C57">
        <w:t xml:space="preserve">. Sec. Sci. </w:t>
      </w:r>
      <w:proofErr w:type="spellStart"/>
      <w:r w:rsidR="008E1A63" w:rsidRPr="00350C57">
        <w:t>Advis</w:t>
      </w:r>
      <w:proofErr w:type="spellEnd"/>
      <w:r w:rsidR="008E1A63" w:rsidRPr="00350C57">
        <w:t xml:space="preserve">. Rep. </w:t>
      </w:r>
      <w:bookmarkStart w:id="7" w:name="report_year_eng2"/>
      <w:r w:rsidR="001D1E53">
        <w:t>[</w:t>
      </w:r>
      <w:r>
        <w:t>report year</w:t>
      </w:r>
      <w:r w:rsidR="001D1E53">
        <w:t xml:space="preserve"> eng</w:t>
      </w:r>
      <w:r w:rsidR="00776A19">
        <w:t>2</w:t>
      </w:r>
      <w:r w:rsidR="001D1E53">
        <w:t>]</w:t>
      </w:r>
      <w:bookmarkEnd w:id="7"/>
      <w:r>
        <w:t>/</w:t>
      </w:r>
      <w:bookmarkStart w:id="8" w:name="report_number_eng"/>
      <w:r w:rsidR="001D1E53">
        <w:t>[</w:t>
      </w:r>
      <w:r>
        <w:t>report number</w:t>
      </w:r>
      <w:r w:rsidR="001D1E53">
        <w:t xml:space="preserve"> </w:t>
      </w:r>
      <w:proofErr w:type="spellStart"/>
      <w:r w:rsidR="001D1E53">
        <w:t>eng</w:t>
      </w:r>
      <w:proofErr w:type="spellEnd"/>
      <w:r w:rsidR="001D1E53">
        <w:t>]</w:t>
      </w:r>
      <w:bookmarkEnd w:id="8"/>
      <w:r w:rsidRPr="00350C57">
        <w:t>.</w:t>
      </w:r>
    </w:p>
    <w:p w14:paraId="67F6B13B" w14:textId="57B34F43" w:rsidR="008108BB" w:rsidRPr="00E159E3" w:rsidRDefault="00CC4E8C" w:rsidP="00043854">
      <w:pPr>
        <w:pStyle w:val="citation"/>
      </w:pPr>
      <w:proofErr w:type="spellStart"/>
      <w:r>
        <w:t>Aussi</w:t>
      </w:r>
      <w:proofErr w:type="spellEnd"/>
      <w:r>
        <w:t xml:space="preserve"> disponible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> :</w:t>
      </w:r>
    </w:p>
    <w:p w14:paraId="0A7BFD75" w14:textId="3AF57A1B" w:rsidR="008E1A63" w:rsidRPr="00CB3030" w:rsidRDefault="00043854" w:rsidP="008E1A63">
      <w:pPr>
        <w:pStyle w:val="citation-translated"/>
        <w:rPr>
          <w:lang w:val="en-US"/>
        </w:rPr>
      </w:pPr>
      <w:r w:rsidRPr="00FC1480">
        <w:rPr>
          <w:lang w:val="en-US"/>
        </w:rPr>
        <w:t xml:space="preserve">MPO. </w:t>
      </w:r>
      <w:bookmarkStart w:id="9" w:name="report_year_french"/>
      <w:r w:rsidR="001D1E53">
        <w:t>[</w:t>
      </w:r>
      <w:r>
        <w:t>report year</w:t>
      </w:r>
      <w:r w:rsidR="001D1E53">
        <w:t xml:space="preserve"> </w:t>
      </w:r>
      <w:proofErr w:type="spellStart"/>
      <w:r w:rsidR="001D1E53">
        <w:t>french</w:t>
      </w:r>
      <w:proofErr w:type="spellEnd"/>
      <w:r w:rsidR="001D1E53">
        <w:t>]</w:t>
      </w:r>
      <w:bookmarkEnd w:id="9"/>
      <w:r w:rsidRPr="00FC1480">
        <w:rPr>
          <w:lang w:val="en-US"/>
        </w:rPr>
        <w:t xml:space="preserve">. </w:t>
      </w:r>
      <w:bookmarkStart w:id="10" w:name="report_title_other_lang"/>
      <w:r w:rsidR="001D1E53" w:rsidRPr="00FC1480">
        <w:rPr>
          <w:lang w:val="en-US"/>
        </w:rPr>
        <w:t>[</w:t>
      </w:r>
      <w:r w:rsidRPr="00FC1480">
        <w:rPr>
          <w:lang w:val="en-US"/>
        </w:rPr>
        <w:t>report title other lang</w:t>
      </w:r>
      <w:r w:rsidR="001D1E53" w:rsidRPr="00FC1480">
        <w:rPr>
          <w:lang w:val="en-US"/>
        </w:rPr>
        <w:t>]</w:t>
      </w:r>
      <w:bookmarkEnd w:id="10"/>
      <w:r w:rsidRPr="00FC1480">
        <w:rPr>
          <w:lang w:val="en-US"/>
        </w:rPr>
        <w:t xml:space="preserve">. </w:t>
      </w:r>
      <w:r w:rsidR="008E1A63" w:rsidRPr="00FC1480">
        <w:rPr>
          <w:lang w:val="en-US"/>
        </w:rPr>
        <w:t xml:space="preserve">Secr. can. des avis sci. du MPO. Avis sci. </w:t>
      </w:r>
      <w:bookmarkStart w:id="11" w:name="report_year_french2"/>
      <w:r w:rsidR="001D1E53">
        <w:t>[</w:t>
      </w:r>
      <w:r>
        <w:t>report year</w:t>
      </w:r>
      <w:r w:rsidR="001D1E53">
        <w:t xml:space="preserve"> french2]</w:t>
      </w:r>
      <w:bookmarkEnd w:id="11"/>
      <w:r w:rsidRPr="00FC1480">
        <w:rPr>
          <w:lang w:val="en-US"/>
        </w:rPr>
        <w:t>/</w:t>
      </w:r>
      <w:bookmarkStart w:id="12" w:name="report_number_french"/>
      <w:r w:rsidR="001D1E53" w:rsidRPr="00FC1480">
        <w:rPr>
          <w:lang w:val="en-US"/>
        </w:rPr>
        <w:t>[</w:t>
      </w:r>
      <w:r w:rsidRPr="00FC1480">
        <w:rPr>
          <w:lang w:val="en-US"/>
        </w:rPr>
        <w:t>report number</w:t>
      </w:r>
      <w:r w:rsidR="001D1E53" w:rsidRPr="00FC1480">
        <w:rPr>
          <w:lang w:val="en-US"/>
        </w:rPr>
        <w:t xml:space="preserve"> french]</w:t>
      </w:r>
      <w:bookmarkEnd w:id="12"/>
      <w:r w:rsidRPr="00FC1480">
        <w:rPr>
          <w:lang w:val="en-US"/>
        </w:rPr>
        <w:t>.</w:t>
      </w:r>
    </w:p>
    <w:p w14:paraId="7E4B6AAE" w14:textId="77777777" w:rsidR="008108BB" w:rsidRPr="00CB3030" w:rsidRDefault="008108BB" w:rsidP="0092747E">
      <w:pPr>
        <w:pStyle w:val="BodyTextItalic"/>
        <w:rPr>
          <w:lang w:val="en-US"/>
        </w:rPr>
      </w:pPr>
      <w:r w:rsidRPr="00CB3030">
        <w:rPr>
          <w:lang w:val="en-US"/>
        </w:rPr>
        <w:t xml:space="preserve">Inuktitut </w:t>
      </w:r>
      <w:proofErr w:type="spellStart"/>
      <w:r w:rsidRPr="00CB3030">
        <w:rPr>
          <w:lang w:val="en-US"/>
        </w:rPr>
        <w:t>Atuinnaummijuq</w:t>
      </w:r>
      <w:proofErr w:type="spellEnd"/>
      <w:r w:rsidR="00463321" w:rsidRPr="00CB3030">
        <w:rPr>
          <w:lang w:val="en-US"/>
        </w:rPr>
        <w:t>:</w:t>
      </w:r>
    </w:p>
    <w:p w14:paraId="49AC92A8" w14:textId="27BD0CCE" w:rsidR="00043854" w:rsidRPr="00FB39BD" w:rsidRDefault="001D1E53" w:rsidP="00043854">
      <w:pPr>
        <w:pStyle w:val="citation-translated"/>
      </w:pPr>
      <w:bookmarkStart w:id="13" w:name="inuktitut_citation"/>
      <w:r>
        <w:t>[</w:t>
      </w:r>
      <w:r w:rsidR="00043854">
        <w:t>Inuktitut</w:t>
      </w:r>
      <w:r w:rsidR="00043854" w:rsidRPr="00E25D12">
        <w:t xml:space="preserve"> citation</w:t>
      </w:r>
      <w:r>
        <w:t>]</w:t>
      </w:r>
      <w:bookmarkEnd w:id="13"/>
      <w:r w:rsidR="00043854">
        <w:t>.</w:t>
      </w:r>
    </w:p>
    <w:sectPr w:rsidR="00043854" w:rsidRPr="00FB39BD" w:rsidSect="00196A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B689D" w14:textId="77777777" w:rsidR="0099344D" w:rsidRDefault="0099344D">
      <w:r>
        <w:separator/>
      </w:r>
    </w:p>
    <w:p w14:paraId="3AC93A1C" w14:textId="77777777" w:rsidR="0099344D" w:rsidRDefault="0099344D"/>
    <w:p w14:paraId="54C70D4D" w14:textId="77777777" w:rsidR="0099344D" w:rsidRDefault="0099344D"/>
    <w:p w14:paraId="73562799" w14:textId="77777777" w:rsidR="0099344D" w:rsidRDefault="0099344D"/>
  </w:endnote>
  <w:endnote w:type="continuationSeparator" w:id="0">
    <w:p w14:paraId="0E824C98" w14:textId="77777777" w:rsidR="0099344D" w:rsidRDefault="0099344D">
      <w:r>
        <w:continuationSeparator/>
      </w:r>
    </w:p>
    <w:p w14:paraId="37C1289A" w14:textId="77777777" w:rsidR="0099344D" w:rsidRDefault="0099344D"/>
    <w:p w14:paraId="083F7D6E" w14:textId="77777777" w:rsidR="0099344D" w:rsidRDefault="0099344D"/>
    <w:p w14:paraId="06BBA481" w14:textId="77777777" w:rsidR="0099344D" w:rsidRDefault="009934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E8A38" w14:textId="77777777" w:rsidR="00B47F3B" w:rsidRDefault="00B47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36C2" w14:textId="77777777" w:rsidR="0050465A" w:rsidRDefault="00EA49C4" w:rsidP="00910DB7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9346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3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E11A" w14:textId="77777777" w:rsidR="009346E2" w:rsidRPr="00313CB3" w:rsidRDefault="009346E2" w:rsidP="00196A8C">
    <w:pPr>
      <w:pBdr>
        <w:top w:val="single" w:sz="4" w:space="1" w:color="auto"/>
      </w:pBdr>
      <w:tabs>
        <w:tab w:val="right" w:pos="9356"/>
      </w:tabs>
    </w:pPr>
    <w:r>
      <w:rPr>
        <w:lang w:val="en-GB"/>
      </w:rPr>
      <w:t>Release date (Month Year)</w:t>
    </w:r>
    <w:r>
      <w:rPr>
        <w:lang w:val="en-GB"/>
      </w:rPr>
      <w:tab/>
    </w:r>
    <w:r w:rsidR="00515DB4">
      <w:rPr>
        <w:noProof/>
      </w:rPr>
      <w:drawing>
        <wp:inline distT="0" distB="0" distL="0" distR="0" wp14:anchorId="12FB40C6" wp14:editId="4BF0AE17">
          <wp:extent cx="1299210" cy="30988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AF50B" w14:textId="77777777" w:rsidR="0099344D" w:rsidRDefault="0099344D">
      <w:r>
        <w:separator/>
      </w:r>
    </w:p>
    <w:p w14:paraId="06C76E68" w14:textId="77777777" w:rsidR="0099344D" w:rsidRDefault="0099344D"/>
    <w:p w14:paraId="2BE3433B" w14:textId="77777777" w:rsidR="0099344D" w:rsidRDefault="0099344D"/>
  </w:footnote>
  <w:footnote w:type="continuationSeparator" w:id="0">
    <w:p w14:paraId="61C6DDE6" w14:textId="77777777" w:rsidR="0099344D" w:rsidRDefault="0099344D">
      <w:r>
        <w:continuationSeparator/>
      </w:r>
    </w:p>
    <w:p w14:paraId="253BA2A3" w14:textId="77777777" w:rsidR="0099344D" w:rsidRDefault="0099344D"/>
    <w:p w14:paraId="7BDB1822" w14:textId="77777777" w:rsidR="0099344D" w:rsidRDefault="0099344D"/>
    <w:p w14:paraId="1F39D726" w14:textId="77777777" w:rsidR="0099344D" w:rsidRDefault="009934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C2E0" w14:textId="77777777" w:rsidR="00B47F3B" w:rsidRDefault="00B47F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77"/>
      <w:gridCol w:w="4683"/>
    </w:tblGrid>
    <w:tr w:rsidR="00E159E3" w14:paraId="351E4340" w14:textId="77777777" w:rsidTr="00B63BD3">
      <w:tc>
        <w:tcPr>
          <w:tcW w:w="4788" w:type="dxa"/>
          <w:vAlign w:val="bottom"/>
        </w:tcPr>
        <w:p w14:paraId="049B7E6E" w14:textId="77777777" w:rsidR="00E159E3" w:rsidRDefault="00E159E3" w:rsidP="00B63BD3">
          <w:pPr>
            <w:pStyle w:val="PageHeaderRegionsNameofthereport"/>
          </w:pPr>
          <w:r w:rsidRPr="00B17116">
            <w:t>Name of Region</w:t>
          </w:r>
        </w:p>
      </w:tc>
      <w:tc>
        <w:tcPr>
          <w:tcW w:w="4788" w:type="dxa"/>
          <w:vAlign w:val="bottom"/>
        </w:tcPr>
        <w:p w14:paraId="5C4DF0DD" w14:textId="77777777" w:rsidR="00E159E3" w:rsidRDefault="00E159E3" w:rsidP="00B63BD3">
          <w:pPr>
            <w:pStyle w:val="PageHeaderRegionsNameofthereport"/>
            <w:jc w:val="right"/>
          </w:pPr>
          <w:r w:rsidRPr="00B17116">
            <w:t>Name of Scie</w:t>
          </w:r>
          <w:r>
            <w:t>nce Advisory Report</w:t>
          </w:r>
        </w:p>
      </w:tc>
    </w:tr>
  </w:tbl>
  <w:p w14:paraId="6506B67B" w14:textId="77777777" w:rsidR="009346E2" w:rsidRPr="00E159E3" w:rsidRDefault="009346E2" w:rsidP="00E159E3">
    <w:pPr>
      <w:tabs>
        <w:tab w:val="right" w:pos="936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E45" w14:textId="77777777" w:rsidR="00FC335C" w:rsidRDefault="00FC335C" w:rsidP="00253800">
    <w:pPr>
      <w:rPr>
        <w:sz w:val="24"/>
      </w:rPr>
    </w:pPr>
    <w:r>
      <w:rPr>
        <w:noProof/>
      </w:rPr>
      <w:drawing>
        <wp:inline distT="0" distB="0" distL="0" distR="0" wp14:anchorId="6F2BA905" wp14:editId="7900138F">
          <wp:extent cx="3317240" cy="61214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5CD33D" w14:textId="77777777" w:rsidR="00E159E3" w:rsidRPr="00393644" w:rsidRDefault="00E159E3" w:rsidP="00B63BD3">
    <w:pPr>
      <w:pStyle w:val="CoverPageHeaderCSAS"/>
    </w:pPr>
    <w:r w:rsidRPr="00393644">
      <w:rPr>
        <w:sz w:val="24"/>
      </w:rPr>
      <w:tab/>
    </w:r>
    <w:r w:rsidRPr="00393644">
      <w:t>Canadian Science Advisory Secretariat</w:t>
    </w:r>
  </w:p>
  <w:p w14:paraId="1A207A4B" w14:textId="77777777" w:rsidR="00E159E3" w:rsidRPr="00393644" w:rsidRDefault="00E159E3" w:rsidP="00B63BD3">
    <w:pPr>
      <w:pStyle w:val="CoverPageHeaderregions"/>
      <w:rPr>
        <w:szCs w:val="22"/>
      </w:rPr>
    </w:pPr>
    <w:r w:rsidRPr="00393644">
      <w:t>Name of the Region</w:t>
    </w:r>
    <w:r>
      <w:tab/>
    </w:r>
    <w:r w:rsidRPr="00393644">
      <w:t xml:space="preserve">Science </w:t>
    </w:r>
    <w:r>
      <w:t xml:space="preserve">Advisory Report </w:t>
    </w:r>
    <w:r w:rsidR="00FD13A2">
      <w:t>2022</w:t>
    </w:r>
    <w:r w:rsidRPr="00393644">
      <w:t>/</w:t>
    </w:r>
    <w:proofErr w:type="spellStart"/>
    <w:r>
      <w:t>nnn</w:t>
    </w:r>
    <w:proofErr w:type="spellEnd"/>
  </w:p>
  <w:p w14:paraId="6B004C63" w14:textId="77777777" w:rsidR="009346E2" w:rsidRPr="00F30853" w:rsidRDefault="009346E2" w:rsidP="00F30853">
    <w:pPr>
      <w:tabs>
        <w:tab w:val="right" w:pos="9356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0DE51"/>
    <w:multiLevelType w:val="hybridMultilevel"/>
    <w:tmpl w:val="2853BF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3FEE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054A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0263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5" w15:restartNumberingAfterBreak="0">
    <w:nsid w:val="FFFFFF80"/>
    <w:multiLevelType w:val="singleLevel"/>
    <w:tmpl w:val="71867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C0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B84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9" w15:restartNumberingAfterBreak="0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BA5B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086DDB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AE0B7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2161C"/>
    <w:multiLevelType w:val="hybridMultilevel"/>
    <w:tmpl w:val="B4E6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B0A12"/>
    <w:multiLevelType w:val="hybridMultilevel"/>
    <w:tmpl w:val="DD2449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07E51ED"/>
    <w:multiLevelType w:val="hybridMultilevel"/>
    <w:tmpl w:val="56D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20413"/>
    <w:multiLevelType w:val="hybridMultilevel"/>
    <w:tmpl w:val="009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B3DF9"/>
    <w:multiLevelType w:val="hybridMultilevel"/>
    <w:tmpl w:val="EFF88DA2"/>
    <w:lvl w:ilvl="0" w:tplc="5FE2D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5DB0B6C"/>
    <w:multiLevelType w:val="hybridMultilevel"/>
    <w:tmpl w:val="ED8A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1F2E"/>
    <w:multiLevelType w:val="hybridMultilevel"/>
    <w:tmpl w:val="8CF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B1B8C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F3DE0"/>
    <w:multiLevelType w:val="hybridMultilevel"/>
    <w:tmpl w:val="1808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E3C4973"/>
    <w:multiLevelType w:val="hybridMultilevel"/>
    <w:tmpl w:val="5628D3B4"/>
    <w:lvl w:ilvl="0" w:tplc="10AE4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16073"/>
    <w:multiLevelType w:val="hybridMultilevel"/>
    <w:tmpl w:val="CEF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93E8B"/>
    <w:multiLevelType w:val="hybridMultilevel"/>
    <w:tmpl w:val="3E06F8B4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32C0"/>
    <w:multiLevelType w:val="hybridMultilevel"/>
    <w:tmpl w:val="9DD0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EE7"/>
    <w:multiLevelType w:val="hybridMultilevel"/>
    <w:tmpl w:val="029E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33A27"/>
    <w:multiLevelType w:val="hybridMultilevel"/>
    <w:tmpl w:val="691004D4"/>
    <w:lvl w:ilvl="0" w:tplc="5FE2D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303CD6"/>
    <w:multiLevelType w:val="hybridMultilevel"/>
    <w:tmpl w:val="D5FC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379C7"/>
    <w:multiLevelType w:val="hybridMultilevel"/>
    <w:tmpl w:val="D2465B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BAB3007"/>
    <w:multiLevelType w:val="hybridMultilevel"/>
    <w:tmpl w:val="87E6105C"/>
    <w:lvl w:ilvl="0" w:tplc="0BB8DE90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717855325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63523686">
    <w:abstractNumId w:val="22"/>
  </w:num>
  <w:num w:numId="3" w16cid:durableId="296879523">
    <w:abstractNumId w:val="27"/>
  </w:num>
  <w:num w:numId="4" w16cid:durableId="327176817">
    <w:abstractNumId w:val="14"/>
  </w:num>
  <w:num w:numId="5" w16cid:durableId="156771465">
    <w:abstractNumId w:val="16"/>
  </w:num>
  <w:num w:numId="6" w16cid:durableId="99377119">
    <w:abstractNumId w:val="13"/>
  </w:num>
  <w:num w:numId="7" w16cid:durableId="1130703521">
    <w:abstractNumId w:val="12"/>
  </w:num>
  <w:num w:numId="8" w16cid:durableId="659230903">
    <w:abstractNumId w:val="25"/>
  </w:num>
  <w:num w:numId="9" w16cid:durableId="1483079710">
    <w:abstractNumId w:val="10"/>
  </w:num>
  <w:num w:numId="10" w16cid:durableId="1485008531">
    <w:abstractNumId w:val="30"/>
  </w:num>
  <w:num w:numId="11" w16cid:durableId="362293096">
    <w:abstractNumId w:val="32"/>
  </w:num>
  <w:num w:numId="12" w16cid:durableId="223151790">
    <w:abstractNumId w:val="8"/>
  </w:num>
  <w:num w:numId="13" w16cid:durableId="348676539">
    <w:abstractNumId w:val="7"/>
  </w:num>
  <w:num w:numId="14" w16cid:durableId="979647661">
    <w:abstractNumId w:val="6"/>
  </w:num>
  <w:num w:numId="15" w16cid:durableId="1646273737">
    <w:abstractNumId w:val="5"/>
  </w:num>
  <w:num w:numId="16" w16cid:durableId="1725371022">
    <w:abstractNumId w:val="9"/>
  </w:num>
  <w:num w:numId="17" w16cid:durableId="1106198891">
    <w:abstractNumId w:val="4"/>
  </w:num>
  <w:num w:numId="18" w16cid:durableId="1393427587">
    <w:abstractNumId w:val="3"/>
  </w:num>
  <w:num w:numId="19" w16cid:durableId="317194569">
    <w:abstractNumId w:val="2"/>
  </w:num>
  <w:num w:numId="20" w16cid:durableId="2106463569">
    <w:abstractNumId w:val="1"/>
  </w:num>
  <w:num w:numId="21" w16cid:durableId="879785166">
    <w:abstractNumId w:val="37"/>
  </w:num>
  <w:num w:numId="22" w16cid:durableId="1114905192">
    <w:abstractNumId w:val="10"/>
  </w:num>
  <w:num w:numId="23" w16cid:durableId="475612182">
    <w:abstractNumId w:val="8"/>
  </w:num>
  <w:num w:numId="24" w16cid:durableId="901912396">
    <w:abstractNumId w:val="9"/>
  </w:num>
  <w:num w:numId="25" w16cid:durableId="332801437">
    <w:abstractNumId w:val="4"/>
  </w:num>
  <w:num w:numId="26" w16cid:durableId="779304338">
    <w:abstractNumId w:val="15"/>
  </w:num>
  <w:num w:numId="27" w16cid:durableId="489104358">
    <w:abstractNumId w:val="21"/>
  </w:num>
  <w:num w:numId="28" w16cid:durableId="466552852">
    <w:abstractNumId w:val="34"/>
  </w:num>
  <w:num w:numId="29" w16cid:durableId="423183347">
    <w:abstractNumId w:val="23"/>
  </w:num>
  <w:num w:numId="30" w16cid:durableId="994726546">
    <w:abstractNumId w:val="33"/>
  </w:num>
  <w:num w:numId="31" w16cid:durableId="45421544">
    <w:abstractNumId w:val="19"/>
  </w:num>
  <w:num w:numId="32" w16cid:durableId="198318906">
    <w:abstractNumId w:val="35"/>
  </w:num>
  <w:num w:numId="33" w16cid:durableId="1489324407">
    <w:abstractNumId w:val="29"/>
  </w:num>
  <w:num w:numId="34" w16cid:durableId="943613781">
    <w:abstractNumId w:val="28"/>
  </w:num>
  <w:num w:numId="35" w16cid:durableId="2126195913">
    <w:abstractNumId w:val="31"/>
  </w:num>
  <w:num w:numId="36" w16cid:durableId="1179656150">
    <w:abstractNumId w:val="24"/>
  </w:num>
  <w:num w:numId="37" w16cid:durableId="833033489">
    <w:abstractNumId w:val="17"/>
  </w:num>
  <w:num w:numId="38" w16cid:durableId="1778450947">
    <w:abstractNumId w:val="26"/>
  </w:num>
  <w:num w:numId="39" w16cid:durableId="1806118809">
    <w:abstractNumId w:val="20"/>
  </w:num>
  <w:num w:numId="40" w16cid:durableId="49691512">
    <w:abstractNumId w:val="36"/>
  </w:num>
  <w:num w:numId="41" w16cid:durableId="1552379304">
    <w:abstractNumId w:val="18"/>
  </w:num>
  <w:num w:numId="42" w16cid:durableId="3856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16"/>
    <w:rsid w:val="00003B72"/>
    <w:rsid w:val="000051FF"/>
    <w:rsid w:val="00010A2F"/>
    <w:rsid w:val="00020527"/>
    <w:rsid w:val="0002499F"/>
    <w:rsid w:val="00025337"/>
    <w:rsid w:val="00033E28"/>
    <w:rsid w:val="000412DA"/>
    <w:rsid w:val="00043854"/>
    <w:rsid w:val="00050B6E"/>
    <w:rsid w:val="00053BE3"/>
    <w:rsid w:val="00055E62"/>
    <w:rsid w:val="0006305C"/>
    <w:rsid w:val="0006374F"/>
    <w:rsid w:val="00064F54"/>
    <w:rsid w:val="00065268"/>
    <w:rsid w:val="000779BA"/>
    <w:rsid w:val="00087206"/>
    <w:rsid w:val="00091037"/>
    <w:rsid w:val="00095E6C"/>
    <w:rsid w:val="000A3823"/>
    <w:rsid w:val="000A59CB"/>
    <w:rsid w:val="000B1243"/>
    <w:rsid w:val="000B2C4C"/>
    <w:rsid w:val="000D0314"/>
    <w:rsid w:val="000D5067"/>
    <w:rsid w:val="000D7196"/>
    <w:rsid w:val="000E1456"/>
    <w:rsid w:val="000E2A84"/>
    <w:rsid w:val="000E60A0"/>
    <w:rsid w:val="000E6974"/>
    <w:rsid w:val="000F2C85"/>
    <w:rsid w:val="000F4532"/>
    <w:rsid w:val="000F45C5"/>
    <w:rsid w:val="00100DFC"/>
    <w:rsid w:val="00111C56"/>
    <w:rsid w:val="001167FB"/>
    <w:rsid w:val="001206FE"/>
    <w:rsid w:val="00123250"/>
    <w:rsid w:val="00126A90"/>
    <w:rsid w:val="001318C9"/>
    <w:rsid w:val="001346AC"/>
    <w:rsid w:val="0015076C"/>
    <w:rsid w:val="00157E16"/>
    <w:rsid w:val="00161C5F"/>
    <w:rsid w:val="00172FD4"/>
    <w:rsid w:val="0018223D"/>
    <w:rsid w:val="0018420D"/>
    <w:rsid w:val="0018565D"/>
    <w:rsid w:val="00193B8D"/>
    <w:rsid w:val="00196A8C"/>
    <w:rsid w:val="00196E2A"/>
    <w:rsid w:val="001B26D7"/>
    <w:rsid w:val="001C00B9"/>
    <w:rsid w:val="001C1404"/>
    <w:rsid w:val="001C7FA5"/>
    <w:rsid w:val="001D13D1"/>
    <w:rsid w:val="001D1E53"/>
    <w:rsid w:val="001D2592"/>
    <w:rsid w:val="001D39C3"/>
    <w:rsid w:val="001D4C59"/>
    <w:rsid w:val="001E05AF"/>
    <w:rsid w:val="001E471E"/>
    <w:rsid w:val="001E4A20"/>
    <w:rsid w:val="001F175C"/>
    <w:rsid w:val="001F758D"/>
    <w:rsid w:val="00210839"/>
    <w:rsid w:val="00211956"/>
    <w:rsid w:val="00223DF9"/>
    <w:rsid w:val="0025092E"/>
    <w:rsid w:val="00253800"/>
    <w:rsid w:val="00255CDC"/>
    <w:rsid w:val="00261D7A"/>
    <w:rsid w:val="00273AAC"/>
    <w:rsid w:val="00287BD3"/>
    <w:rsid w:val="002A7338"/>
    <w:rsid w:val="002A7CBC"/>
    <w:rsid w:val="002B14E2"/>
    <w:rsid w:val="002B44C3"/>
    <w:rsid w:val="002C7FA2"/>
    <w:rsid w:val="002D210A"/>
    <w:rsid w:val="002D2531"/>
    <w:rsid w:val="002D3B43"/>
    <w:rsid w:val="002D476C"/>
    <w:rsid w:val="002E7F93"/>
    <w:rsid w:val="002F6CE5"/>
    <w:rsid w:val="00300FC0"/>
    <w:rsid w:val="00301F3C"/>
    <w:rsid w:val="00313CB3"/>
    <w:rsid w:val="00315B4C"/>
    <w:rsid w:val="00316480"/>
    <w:rsid w:val="00316B0A"/>
    <w:rsid w:val="00333CFC"/>
    <w:rsid w:val="00335173"/>
    <w:rsid w:val="003423CF"/>
    <w:rsid w:val="003437C8"/>
    <w:rsid w:val="00350C10"/>
    <w:rsid w:val="00350C57"/>
    <w:rsid w:val="003513E4"/>
    <w:rsid w:val="00354674"/>
    <w:rsid w:val="00361C87"/>
    <w:rsid w:val="003639FE"/>
    <w:rsid w:val="00374B5E"/>
    <w:rsid w:val="00375CC6"/>
    <w:rsid w:val="00375F8B"/>
    <w:rsid w:val="00382FA7"/>
    <w:rsid w:val="00384740"/>
    <w:rsid w:val="00384E13"/>
    <w:rsid w:val="00385680"/>
    <w:rsid w:val="00386058"/>
    <w:rsid w:val="003947A7"/>
    <w:rsid w:val="003A6853"/>
    <w:rsid w:val="003A69E7"/>
    <w:rsid w:val="003B5C0C"/>
    <w:rsid w:val="003C7229"/>
    <w:rsid w:val="003C7636"/>
    <w:rsid w:val="003D1F02"/>
    <w:rsid w:val="003D5A93"/>
    <w:rsid w:val="003E65B1"/>
    <w:rsid w:val="003F1A97"/>
    <w:rsid w:val="003F40DA"/>
    <w:rsid w:val="004019AA"/>
    <w:rsid w:val="00401EE9"/>
    <w:rsid w:val="00402157"/>
    <w:rsid w:val="00406B30"/>
    <w:rsid w:val="00407234"/>
    <w:rsid w:val="00410328"/>
    <w:rsid w:val="00415CA5"/>
    <w:rsid w:val="004209B6"/>
    <w:rsid w:val="0042175B"/>
    <w:rsid w:val="0043370B"/>
    <w:rsid w:val="00441011"/>
    <w:rsid w:val="00453949"/>
    <w:rsid w:val="00457217"/>
    <w:rsid w:val="00461786"/>
    <w:rsid w:val="00462A8C"/>
    <w:rsid w:val="00463321"/>
    <w:rsid w:val="00464E48"/>
    <w:rsid w:val="004731CC"/>
    <w:rsid w:val="00484F89"/>
    <w:rsid w:val="00485DE5"/>
    <w:rsid w:val="00493068"/>
    <w:rsid w:val="00496D93"/>
    <w:rsid w:val="004A10A2"/>
    <w:rsid w:val="004A1809"/>
    <w:rsid w:val="004A4A9C"/>
    <w:rsid w:val="004A7225"/>
    <w:rsid w:val="004B17E2"/>
    <w:rsid w:val="004B2235"/>
    <w:rsid w:val="004B24DB"/>
    <w:rsid w:val="004B4B5E"/>
    <w:rsid w:val="004C4322"/>
    <w:rsid w:val="004D297D"/>
    <w:rsid w:val="004D513C"/>
    <w:rsid w:val="004D5778"/>
    <w:rsid w:val="004E6147"/>
    <w:rsid w:val="004E7E68"/>
    <w:rsid w:val="004F2054"/>
    <w:rsid w:val="004F4130"/>
    <w:rsid w:val="004F6FC8"/>
    <w:rsid w:val="00500D4C"/>
    <w:rsid w:val="005024FA"/>
    <w:rsid w:val="0050465A"/>
    <w:rsid w:val="00515DB4"/>
    <w:rsid w:val="00516A3D"/>
    <w:rsid w:val="00520612"/>
    <w:rsid w:val="00525AEF"/>
    <w:rsid w:val="00543275"/>
    <w:rsid w:val="005433B0"/>
    <w:rsid w:val="00544D75"/>
    <w:rsid w:val="00545297"/>
    <w:rsid w:val="00546202"/>
    <w:rsid w:val="0055143E"/>
    <w:rsid w:val="005518CF"/>
    <w:rsid w:val="00557E86"/>
    <w:rsid w:val="00561EB6"/>
    <w:rsid w:val="00567918"/>
    <w:rsid w:val="005747A2"/>
    <w:rsid w:val="00593BDC"/>
    <w:rsid w:val="00595BEA"/>
    <w:rsid w:val="005C6992"/>
    <w:rsid w:val="005D2289"/>
    <w:rsid w:val="005D67EC"/>
    <w:rsid w:val="005E22D2"/>
    <w:rsid w:val="005F5EB8"/>
    <w:rsid w:val="006012C6"/>
    <w:rsid w:val="00606AEC"/>
    <w:rsid w:val="00607A1A"/>
    <w:rsid w:val="0062577F"/>
    <w:rsid w:val="00626F8D"/>
    <w:rsid w:val="00630FFA"/>
    <w:rsid w:val="0063241A"/>
    <w:rsid w:val="00642CE2"/>
    <w:rsid w:val="0064536D"/>
    <w:rsid w:val="00645C68"/>
    <w:rsid w:val="006536A9"/>
    <w:rsid w:val="006658D7"/>
    <w:rsid w:val="006669CA"/>
    <w:rsid w:val="00672D22"/>
    <w:rsid w:val="0067524B"/>
    <w:rsid w:val="00681E1A"/>
    <w:rsid w:val="006B3BF7"/>
    <w:rsid w:val="006B7C96"/>
    <w:rsid w:val="006C06D3"/>
    <w:rsid w:val="006C29F1"/>
    <w:rsid w:val="006C2E49"/>
    <w:rsid w:val="006D7F2C"/>
    <w:rsid w:val="006E3E89"/>
    <w:rsid w:val="006E5B0F"/>
    <w:rsid w:val="006F1AB3"/>
    <w:rsid w:val="00702603"/>
    <w:rsid w:val="00704E0F"/>
    <w:rsid w:val="0071319E"/>
    <w:rsid w:val="007136AF"/>
    <w:rsid w:val="007215AF"/>
    <w:rsid w:val="007240F3"/>
    <w:rsid w:val="00724F58"/>
    <w:rsid w:val="0073614B"/>
    <w:rsid w:val="00737691"/>
    <w:rsid w:val="00740184"/>
    <w:rsid w:val="007414B1"/>
    <w:rsid w:val="00743EE9"/>
    <w:rsid w:val="00747AAC"/>
    <w:rsid w:val="00747AF8"/>
    <w:rsid w:val="00752D10"/>
    <w:rsid w:val="00753354"/>
    <w:rsid w:val="00755B8D"/>
    <w:rsid w:val="007654A1"/>
    <w:rsid w:val="007742C5"/>
    <w:rsid w:val="00776A19"/>
    <w:rsid w:val="00780260"/>
    <w:rsid w:val="0079424E"/>
    <w:rsid w:val="007A0F93"/>
    <w:rsid w:val="007A2AF6"/>
    <w:rsid w:val="007A30D4"/>
    <w:rsid w:val="007A48EC"/>
    <w:rsid w:val="007B0803"/>
    <w:rsid w:val="007B42B9"/>
    <w:rsid w:val="007C4BC9"/>
    <w:rsid w:val="007D21A3"/>
    <w:rsid w:val="007D30B8"/>
    <w:rsid w:val="007D3674"/>
    <w:rsid w:val="007D7FA1"/>
    <w:rsid w:val="007E0A0F"/>
    <w:rsid w:val="007E3244"/>
    <w:rsid w:val="007F36CF"/>
    <w:rsid w:val="008023D5"/>
    <w:rsid w:val="00802B05"/>
    <w:rsid w:val="00807D4A"/>
    <w:rsid w:val="00810516"/>
    <w:rsid w:val="008108BB"/>
    <w:rsid w:val="008210B7"/>
    <w:rsid w:val="00822044"/>
    <w:rsid w:val="00835A1D"/>
    <w:rsid w:val="008363C4"/>
    <w:rsid w:val="00850845"/>
    <w:rsid w:val="00852AB1"/>
    <w:rsid w:val="00855023"/>
    <w:rsid w:val="0085576D"/>
    <w:rsid w:val="00856323"/>
    <w:rsid w:val="00856521"/>
    <w:rsid w:val="00866029"/>
    <w:rsid w:val="00887654"/>
    <w:rsid w:val="008946CB"/>
    <w:rsid w:val="008B656A"/>
    <w:rsid w:val="008D17FC"/>
    <w:rsid w:val="008D7EF7"/>
    <w:rsid w:val="008E1A63"/>
    <w:rsid w:val="008F1426"/>
    <w:rsid w:val="008F717B"/>
    <w:rsid w:val="009001D4"/>
    <w:rsid w:val="00900832"/>
    <w:rsid w:val="00910DB7"/>
    <w:rsid w:val="009110C1"/>
    <w:rsid w:val="00924072"/>
    <w:rsid w:val="0092747E"/>
    <w:rsid w:val="009346E2"/>
    <w:rsid w:val="0094166A"/>
    <w:rsid w:val="00942918"/>
    <w:rsid w:val="00945A5A"/>
    <w:rsid w:val="00947BAA"/>
    <w:rsid w:val="00960A11"/>
    <w:rsid w:val="00970EC6"/>
    <w:rsid w:val="00973C89"/>
    <w:rsid w:val="00977452"/>
    <w:rsid w:val="00982E67"/>
    <w:rsid w:val="00982EA7"/>
    <w:rsid w:val="0098597B"/>
    <w:rsid w:val="0099344D"/>
    <w:rsid w:val="009969E5"/>
    <w:rsid w:val="009A1311"/>
    <w:rsid w:val="009A7804"/>
    <w:rsid w:val="009A7D41"/>
    <w:rsid w:val="009B3AA9"/>
    <w:rsid w:val="009B56A6"/>
    <w:rsid w:val="009C3E2E"/>
    <w:rsid w:val="009E1035"/>
    <w:rsid w:val="009E63DB"/>
    <w:rsid w:val="009E7F13"/>
    <w:rsid w:val="009F1DA9"/>
    <w:rsid w:val="009F6085"/>
    <w:rsid w:val="00A0398A"/>
    <w:rsid w:val="00A04FA1"/>
    <w:rsid w:val="00A05732"/>
    <w:rsid w:val="00A24E32"/>
    <w:rsid w:val="00A36283"/>
    <w:rsid w:val="00A37C84"/>
    <w:rsid w:val="00A457C0"/>
    <w:rsid w:val="00A45B53"/>
    <w:rsid w:val="00A75E70"/>
    <w:rsid w:val="00A776D6"/>
    <w:rsid w:val="00A82C22"/>
    <w:rsid w:val="00A8682C"/>
    <w:rsid w:val="00A86F68"/>
    <w:rsid w:val="00A90D59"/>
    <w:rsid w:val="00A974C6"/>
    <w:rsid w:val="00AA4B35"/>
    <w:rsid w:val="00AA76C8"/>
    <w:rsid w:val="00AB6DE1"/>
    <w:rsid w:val="00AC1947"/>
    <w:rsid w:val="00AC4B80"/>
    <w:rsid w:val="00AD1841"/>
    <w:rsid w:val="00AD3C6D"/>
    <w:rsid w:val="00AD644C"/>
    <w:rsid w:val="00AE6856"/>
    <w:rsid w:val="00AE6D2E"/>
    <w:rsid w:val="00AF62FB"/>
    <w:rsid w:val="00B04EEE"/>
    <w:rsid w:val="00B1262F"/>
    <w:rsid w:val="00B12BD9"/>
    <w:rsid w:val="00B17116"/>
    <w:rsid w:val="00B26405"/>
    <w:rsid w:val="00B312A0"/>
    <w:rsid w:val="00B32E0E"/>
    <w:rsid w:val="00B33EB8"/>
    <w:rsid w:val="00B41F10"/>
    <w:rsid w:val="00B4527A"/>
    <w:rsid w:val="00B47F3B"/>
    <w:rsid w:val="00B514F2"/>
    <w:rsid w:val="00B55114"/>
    <w:rsid w:val="00B61B60"/>
    <w:rsid w:val="00B634E3"/>
    <w:rsid w:val="00B63BD3"/>
    <w:rsid w:val="00B74762"/>
    <w:rsid w:val="00B75111"/>
    <w:rsid w:val="00B93A24"/>
    <w:rsid w:val="00BA4C03"/>
    <w:rsid w:val="00BB2D54"/>
    <w:rsid w:val="00BB44D9"/>
    <w:rsid w:val="00BB4F2F"/>
    <w:rsid w:val="00BC1664"/>
    <w:rsid w:val="00BD06DE"/>
    <w:rsid w:val="00BE7E92"/>
    <w:rsid w:val="00BF0F56"/>
    <w:rsid w:val="00BF4291"/>
    <w:rsid w:val="00BF54F5"/>
    <w:rsid w:val="00BF7840"/>
    <w:rsid w:val="00C03A03"/>
    <w:rsid w:val="00C13D1D"/>
    <w:rsid w:val="00C15AAD"/>
    <w:rsid w:val="00C20E72"/>
    <w:rsid w:val="00C22ECF"/>
    <w:rsid w:val="00C23263"/>
    <w:rsid w:val="00C23534"/>
    <w:rsid w:val="00C24BA4"/>
    <w:rsid w:val="00C27721"/>
    <w:rsid w:val="00C46859"/>
    <w:rsid w:val="00C4726F"/>
    <w:rsid w:val="00C53FBA"/>
    <w:rsid w:val="00C56F57"/>
    <w:rsid w:val="00C654A7"/>
    <w:rsid w:val="00C65C63"/>
    <w:rsid w:val="00C66011"/>
    <w:rsid w:val="00C700FC"/>
    <w:rsid w:val="00C72B01"/>
    <w:rsid w:val="00C859C6"/>
    <w:rsid w:val="00C912AB"/>
    <w:rsid w:val="00C91B7A"/>
    <w:rsid w:val="00CA0144"/>
    <w:rsid w:val="00CA188B"/>
    <w:rsid w:val="00CA28AD"/>
    <w:rsid w:val="00CB1CF9"/>
    <w:rsid w:val="00CB3030"/>
    <w:rsid w:val="00CC0541"/>
    <w:rsid w:val="00CC4E8C"/>
    <w:rsid w:val="00CC7210"/>
    <w:rsid w:val="00CC73A0"/>
    <w:rsid w:val="00CF102B"/>
    <w:rsid w:val="00CF265C"/>
    <w:rsid w:val="00D045C6"/>
    <w:rsid w:val="00D13EE5"/>
    <w:rsid w:val="00D223C8"/>
    <w:rsid w:val="00D23E0D"/>
    <w:rsid w:val="00D30C13"/>
    <w:rsid w:val="00D32580"/>
    <w:rsid w:val="00D40981"/>
    <w:rsid w:val="00D40CF0"/>
    <w:rsid w:val="00D41D7A"/>
    <w:rsid w:val="00D42FF7"/>
    <w:rsid w:val="00D45BC0"/>
    <w:rsid w:val="00D62957"/>
    <w:rsid w:val="00D64D4A"/>
    <w:rsid w:val="00D72934"/>
    <w:rsid w:val="00D949B6"/>
    <w:rsid w:val="00D97FD4"/>
    <w:rsid w:val="00DB59E5"/>
    <w:rsid w:val="00DC229D"/>
    <w:rsid w:val="00DC64CC"/>
    <w:rsid w:val="00DD1001"/>
    <w:rsid w:val="00DD1150"/>
    <w:rsid w:val="00DD3EDD"/>
    <w:rsid w:val="00DD412E"/>
    <w:rsid w:val="00DE1544"/>
    <w:rsid w:val="00DE3056"/>
    <w:rsid w:val="00DE472A"/>
    <w:rsid w:val="00DF3303"/>
    <w:rsid w:val="00E062BC"/>
    <w:rsid w:val="00E159E3"/>
    <w:rsid w:val="00E15BDB"/>
    <w:rsid w:val="00E1684E"/>
    <w:rsid w:val="00E25D12"/>
    <w:rsid w:val="00E31B10"/>
    <w:rsid w:val="00E32186"/>
    <w:rsid w:val="00E3672E"/>
    <w:rsid w:val="00E404BB"/>
    <w:rsid w:val="00E4248F"/>
    <w:rsid w:val="00E518C5"/>
    <w:rsid w:val="00E739B2"/>
    <w:rsid w:val="00E76FBF"/>
    <w:rsid w:val="00E834DF"/>
    <w:rsid w:val="00E922B5"/>
    <w:rsid w:val="00E97EA7"/>
    <w:rsid w:val="00EA1D4D"/>
    <w:rsid w:val="00EA49C4"/>
    <w:rsid w:val="00EA4E13"/>
    <w:rsid w:val="00EA5E16"/>
    <w:rsid w:val="00EB633C"/>
    <w:rsid w:val="00EC6252"/>
    <w:rsid w:val="00ED126B"/>
    <w:rsid w:val="00EE083B"/>
    <w:rsid w:val="00EE18F7"/>
    <w:rsid w:val="00EE2F97"/>
    <w:rsid w:val="00EE3838"/>
    <w:rsid w:val="00EE583B"/>
    <w:rsid w:val="00EE5CB8"/>
    <w:rsid w:val="00EF3DC9"/>
    <w:rsid w:val="00F0089F"/>
    <w:rsid w:val="00F0118E"/>
    <w:rsid w:val="00F05280"/>
    <w:rsid w:val="00F07F90"/>
    <w:rsid w:val="00F30853"/>
    <w:rsid w:val="00F3197B"/>
    <w:rsid w:val="00F40F22"/>
    <w:rsid w:val="00F415C9"/>
    <w:rsid w:val="00F4248B"/>
    <w:rsid w:val="00F66C31"/>
    <w:rsid w:val="00F87E5E"/>
    <w:rsid w:val="00F918EA"/>
    <w:rsid w:val="00F97830"/>
    <w:rsid w:val="00FA1C7B"/>
    <w:rsid w:val="00FB39BD"/>
    <w:rsid w:val="00FB6655"/>
    <w:rsid w:val="00FC10F3"/>
    <w:rsid w:val="00FC1480"/>
    <w:rsid w:val="00FC335C"/>
    <w:rsid w:val="00FC525F"/>
    <w:rsid w:val="00FC743A"/>
    <w:rsid w:val="00FD13A2"/>
    <w:rsid w:val="00FE20D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29019"/>
  <w15:docId w15:val="{58802BE8-04D2-4B20-9FF2-1A974AB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3BD3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742C5"/>
    <w:pPr>
      <w:keepNext/>
      <w:spacing w:before="240" w:after="120"/>
      <w:jc w:val="center"/>
      <w:outlineLvl w:val="0"/>
    </w:pPr>
    <w:rPr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FC1480"/>
    <w:pPr>
      <w:keepNext/>
      <w:spacing w:before="240" w:after="120"/>
      <w:jc w:val="center"/>
      <w:outlineLvl w:val="1"/>
    </w:pPr>
    <w:rPr>
      <w:rFonts w:eastAsiaTheme="minorHAnsi"/>
      <w:b/>
      <w:caps/>
      <w:sz w:val="28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6F1AB3"/>
    <w:pPr>
      <w:keepNext/>
      <w:spacing w:before="240" w:after="120"/>
      <w:contextualSpacing/>
      <w:outlineLvl w:val="2"/>
    </w:pPr>
    <w:rPr>
      <w:rFonts w:eastAsiaTheme="minorHAnsi" w:cs="Arial"/>
      <w:b/>
      <w:bCs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CA28AD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CA28AD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00DFC"/>
    <w:rPr>
      <w:rFonts w:ascii="Arial" w:hAnsi="Arial"/>
      <w:sz w:val="20"/>
    </w:rPr>
  </w:style>
  <w:style w:type="character" w:styleId="Hyperlink">
    <w:name w:val="Hyperlink"/>
    <w:uiPriority w:val="99"/>
    <w:qFormat/>
    <w:rsid w:val="0073614B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BE7E92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FC1480"/>
    <w:rPr>
      <w:rFonts w:ascii="Arial" w:eastAsiaTheme="minorHAnsi" w:hAnsi="Arial"/>
      <w:b/>
      <w:caps/>
      <w:sz w:val="28"/>
      <w:lang w:eastAsia="en-US"/>
    </w:rPr>
  </w:style>
  <w:style w:type="paragraph" w:styleId="BalloonText">
    <w:name w:val="Balloon Text"/>
    <w:basedOn w:val="Normal"/>
    <w:semiHidden/>
    <w:rsid w:val="00223D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Normal"/>
    <w:semiHidden/>
    <w:rsid w:val="00EA5E16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7A2AF6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E404BB"/>
    <w:pPr>
      <w:spacing w:before="60" w:after="60"/>
    </w:pPr>
    <w:rPr>
      <w:i/>
      <w:iCs/>
      <w:sz w:val="20"/>
    </w:rPr>
  </w:style>
  <w:style w:type="paragraph" w:styleId="BodyText">
    <w:name w:val="Body Text"/>
    <w:basedOn w:val="Normal"/>
    <w:link w:val="BodyTextChar"/>
    <w:qFormat/>
    <w:rsid w:val="002B44C3"/>
    <w:pPr>
      <w:spacing w:before="120" w:after="120"/>
    </w:pPr>
  </w:style>
  <w:style w:type="paragraph" w:customStyle="1" w:styleId="citation">
    <w:name w:val="citation"/>
    <w:basedOn w:val="Normal"/>
    <w:qFormat/>
    <w:rsid w:val="0092747E"/>
    <w:pPr>
      <w:keepLines/>
      <w:spacing w:before="120" w:after="120"/>
      <w:ind w:left="360" w:hanging="360"/>
    </w:pPr>
    <w:rPr>
      <w:szCs w:val="22"/>
      <w:lang w:val="en-CA"/>
    </w:rPr>
  </w:style>
  <w:style w:type="paragraph" w:customStyle="1" w:styleId="CoverPageHeaderCSAS">
    <w:name w:val="Cover Page: Header (CSAS)"/>
    <w:basedOn w:val="BodyText"/>
    <w:link w:val="CoverPageHeaderCSASChar"/>
    <w:rsid w:val="00B63BD3"/>
    <w:pPr>
      <w:tabs>
        <w:tab w:val="right" w:pos="9356"/>
      </w:tabs>
      <w:spacing w:after="0"/>
    </w:pPr>
    <w:rPr>
      <w:b/>
    </w:rPr>
  </w:style>
  <w:style w:type="paragraph" w:styleId="ListBullet">
    <w:name w:val="List Bullet"/>
    <w:basedOn w:val="Normal"/>
    <w:qFormat/>
    <w:rsid w:val="002B44C3"/>
    <w:pPr>
      <w:numPr>
        <w:numId w:val="22"/>
      </w:numPr>
      <w:spacing w:after="120"/>
    </w:pPr>
  </w:style>
  <w:style w:type="paragraph" w:customStyle="1" w:styleId="Context-Hyperlink">
    <w:name w:val="Context-Hyperlink"/>
    <w:basedOn w:val="Normal"/>
    <w:link w:val="Context-HyperlinkChar"/>
    <w:rsid w:val="00AE6D2E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AE6D2E"/>
    <w:rPr>
      <w:rFonts w:ascii="Arial" w:hAnsi="Arial"/>
      <w:i/>
      <w:color w:val="0000FF"/>
      <w:u w:val="single"/>
      <w:lang w:val="en-CA" w:eastAsia="en-US" w:bidi="ar-SA"/>
    </w:rPr>
  </w:style>
  <w:style w:type="paragraph" w:customStyle="1" w:styleId="BodyTextItalic">
    <w:name w:val="Body Text + Italic"/>
    <w:basedOn w:val="BodyText"/>
    <w:rsid w:val="008108BB"/>
    <w:rPr>
      <w:i/>
      <w:lang w:val="fr-CA"/>
    </w:rPr>
  </w:style>
  <w:style w:type="character" w:customStyle="1" w:styleId="CoverPageHeaderCSASChar">
    <w:name w:val="Cover Page: Header (CSAS) Char"/>
    <w:basedOn w:val="BodyTextChar"/>
    <w:link w:val="CoverPageHeaderCSAS"/>
    <w:rsid w:val="00B63BD3"/>
    <w:rPr>
      <w:rFonts w:ascii="Arial" w:hAnsi="Arial"/>
      <w:b/>
      <w:sz w:val="22"/>
      <w:lang w:val="en-US" w:eastAsia="en-US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B63BD3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B63BD3"/>
    <w:rPr>
      <w:rFonts w:ascii="Arial" w:hAnsi="Arial"/>
      <w:b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B44C3"/>
    <w:rPr>
      <w:rFonts w:ascii="Arial" w:hAnsi="Arial"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B63BD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C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C8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37C8"/>
    <w:rPr>
      <w:vertAlign w:val="superscript"/>
    </w:rPr>
  </w:style>
  <w:style w:type="paragraph" w:customStyle="1" w:styleId="BodyTextCentered">
    <w:name w:val="Body Text + Centered"/>
    <w:basedOn w:val="BodyText"/>
    <w:rsid w:val="00196A8C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7742C5"/>
    <w:rPr>
      <w:rFonts w:ascii="Arial" w:hAnsi="Arial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F1AB3"/>
    <w:rPr>
      <w:rFonts w:ascii="Arial" w:eastAsiaTheme="minorHAnsi" w:hAnsi="Arial" w:cs="Arial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A28AD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A28AD"/>
    <w:rPr>
      <w:rFonts w:ascii="Arial" w:hAnsi="Arial"/>
      <w:i/>
      <w:sz w:val="22"/>
      <w:lang w:val="en-US" w:eastAsia="en-US"/>
    </w:rPr>
  </w:style>
  <w:style w:type="paragraph" w:customStyle="1" w:styleId="BodyTextBold">
    <w:name w:val="Body Text + Bold"/>
    <w:basedOn w:val="BodyText"/>
    <w:rsid w:val="002B44C3"/>
    <w:rPr>
      <w:b/>
    </w:rPr>
  </w:style>
  <w:style w:type="paragraph" w:styleId="ListBullet2">
    <w:name w:val="List Bullet 2"/>
    <w:basedOn w:val="Normal"/>
    <w:unhideWhenUsed/>
    <w:rsid w:val="00CA28AD"/>
    <w:pPr>
      <w:numPr>
        <w:numId w:val="23"/>
      </w:numPr>
      <w:spacing w:after="120"/>
      <w:ind w:left="720"/>
      <w:contextualSpacing/>
    </w:pPr>
  </w:style>
  <w:style w:type="paragraph" w:customStyle="1" w:styleId="Caption-Table">
    <w:name w:val="Caption - Table"/>
    <w:basedOn w:val="Normal"/>
    <w:qFormat/>
    <w:rsid w:val="00CA28AD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CA28AD"/>
    <w:pPr>
      <w:keepLines/>
      <w:spacing w:before="120" w:after="240"/>
    </w:pPr>
    <w:rPr>
      <w:i/>
      <w:sz w:val="20"/>
    </w:rPr>
  </w:style>
  <w:style w:type="paragraph" w:styleId="ListNumber">
    <w:name w:val="List Number"/>
    <w:basedOn w:val="Normal"/>
    <w:unhideWhenUsed/>
    <w:rsid w:val="002B44C3"/>
    <w:pPr>
      <w:numPr>
        <w:numId w:val="24"/>
      </w:numPr>
      <w:spacing w:after="120"/>
    </w:pPr>
  </w:style>
  <w:style w:type="paragraph" w:styleId="ListNumber2">
    <w:name w:val="List Number 2"/>
    <w:basedOn w:val="Normal"/>
    <w:unhideWhenUsed/>
    <w:rsid w:val="00CA28AD"/>
    <w:pPr>
      <w:numPr>
        <w:numId w:val="25"/>
      </w:numPr>
      <w:spacing w:after="120"/>
      <w:ind w:left="720"/>
    </w:pPr>
  </w:style>
  <w:style w:type="paragraph" w:customStyle="1" w:styleId="Blockquote">
    <w:name w:val="Blockquote"/>
    <w:basedOn w:val="Normal"/>
    <w:rsid w:val="002B44C3"/>
    <w:pPr>
      <w:spacing w:before="120" w:after="120"/>
      <w:ind w:left="720"/>
    </w:pPr>
  </w:style>
  <w:style w:type="paragraph" w:customStyle="1" w:styleId="BodyTextBoldItallics">
    <w:name w:val="Body Text + Bold + Itallics"/>
    <w:basedOn w:val="BodyText"/>
    <w:rsid w:val="002B44C3"/>
    <w:rPr>
      <w:b/>
      <w:i/>
    </w:rPr>
  </w:style>
  <w:style w:type="paragraph" w:customStyle="1" w:styleId="citation-translated">
    <w:name w:val="citation - translated"/>
    <w:basedOn w:val="citation"/>
    <w:qFormat/>
    <w:rsid w:val="002B44C3"/>
    <w:rPr>
      <w:i/>
    </w:rPr>
  </w:style>
  <w:style w:type="paragraph" w:styleId="Header">
    <w:name w:val="header"/>
    <w:basedOn w:val="Normal"/>
    <w:link w:val="Head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531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531"/>
    <w:rPr>
      <w:rFonts w:ascii="Arial" w:hAnsi="Arial"/>
      <w:sz w:val="22"/>
      <w:lang w:val="en-US" w:eastAsia="en-US"/>
    </w:rPr>
  </w:style>
  <w:style w:type="character" w:customStyle="1" w:styleId="StyleStyleHelvetica10ptBody">
    <w:name w:val="Style Style Helvetica 10 pt + +Body"/>
    <w:rsid w:val="00FB39BD"/>
    <w:rPr>
      <w:rFonts w:ascii="Calibri" w:hAnsi="Calibri"/>
      <w:sz w:val="22"/>
    </w:rPr>
  </w:style>
  <w:style w:type="paragraph" w:customStyle="1" w:styleId="Style1">
    <w:name w:val="Style1"/>
    <w:basedOn w:val="Normal"/>
    <w:link w:val="Style1Char"/>
    <w:qFormat/>
    <w:rsid w:val="00CB3030"/>
    <w:pPr>
      <w:keepNext/>
      <w:spacing w:before="240" w:after="360"/>
      <w:contextualSpacing/>
      <w:outlineLvl w:val="2"/>
    </w:pPr>
    <w:rPr>
      <w:b/>
      <w:szCs w:val="22"/>
      <w:lang w:val="en-CA"/>
    </w:rPr>
  </w:style>
  <w:style w:type="character" w:customStyle="1" w:styleId="Style1Char">
    <w:name w:val="Style1 Char"/>
    <w:basedOn w:val="DefaultParagraphFont"/>
    <w:link w:val="Style1"/>
    <w:rsid w:val="00CB3030"/>
    <w:rPr>
      <w:rFonts w:ascii="Arial" w:hAnsi="Arial"/>
      <w:b/>
      <w:sz w:val="22"/>
      <w:szCs w:val="22"/>
      <w:lang w:eastAsia="en-US"/>
    </w:rPr>
  </w:style>
  <w:style w:type="paragraph" w:styleId="ListParagraph">
    <w:name w:val="List Paragraph"/>
    <w:aliases w:val="List - Suggested Message"/>
    <w:basedOn w:val="Normal"/>
    <w:uiPriority w:val="34"/>
    <w:qFormat/>
    <w:rsid w:val="005452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297"/>
    <w:pPr>
      <w:spacing w:after="16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297"/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5518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AR-A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CA819-B26D-491B-AEFE-6A7EB8B5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SAR-AS2014_nnn-eng.dotx</Template>
  <TotalTime>456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788</CharactersWithSpaces>
  <SharedDoc>false</SharedDoc>
  <HLinks>
    <vt:vector size="54" baseType="variant"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327764</vt:i4>
      </vt:variant>
      <vt:variant>
        <vt:i4>18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4325450</vt:i4>
      </vt:variant>
      <vt:variant>
        <vt:i4>15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12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9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SAR-AS TEMPLATE</dc:title>
  <dc:creator>DFO-MPO</dc:creator>
  <cp:keywords>Fisheries and Oceans Canada;Canadian Science Advisory Secretariat;Science Advisory Report</cp:keywords>
  <cp:lastModifiedBy>Ricard, Daniel</cp:lastModifiedBy>
  <cp:revision>54</cp:revision>
  <cp:lastPrinted>2012-12-12T20:41:00Z</cp:lastPrinted>
  <dcterms:created xsi:type="dcterms:W3CDTF">2023-01-12T16:25:00Z</dcterms:created>
  <dcterms:modified xsi:type="dcterms:W3CDTF">2023-11-06T13:52:00Z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2020-10-06T20:38:35Z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232af4ee-9526-4d27-8d4c-0000a18d2d8a</vt:lpwstr>
  </property>
</Properties>
</file>